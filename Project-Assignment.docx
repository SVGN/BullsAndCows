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5E" w:rsidRPr="00310F29" w:rsidRDefault="00A42778" w:rsidP="0092595E">
      <w:pPr>
        <w:pStyle w:val="Heading1"/>
        <w:jc w:val="center"/>
        <w:rPr>
          <w:lang w:val="bg-BG"/>
        </w:rPr>
      </w:pPr>
      <w:r>
        <w:t>High-Quality</w:t>
      </w:r>
      <w:r w:rsidR="00310F29">
        <w:t xml:space="preserve"> </w:t>
      </w:r>
      <w:r>
        <w:t>Code Construction</w:t>
      </w:r>
      <w:r w:rsidR="0092595E">
        <w:t xml:space="preserve"> – </w:t>
      </w:r>
      <w:r w:rsidR="00C306AA">
        <w:t>Team</w:t>
      </w:r>
      <w:r>
        <w:t xml:space="preserve"> Project</w:t>
      </w:r>
      <w:r w:rsidR="00C306AA">
        <w:t>s</w:t>
      </w:r>
      <w:r w:rsidR="0092595E">
        <w:t xml:space="preserve"> – </w:t>
      </w:r>
      <w:r w:rsidR="00C306AA">
        <w:t>April</w:t>
      </w:r>
      <w:r w:rsidR="0092595E">
        <w:t xml:space="preserve"> 201</w:t>
      </w:r>
      <w:r w:rsidR="00C306AA">
        <w:t>3</w:t>
      </w:r>
    </w:p>
    <w:p w:rsidR="00040680" w:rsidRDefault="00040680" w:rsidP="00040680">
      <w:pPr>
        <w:pStyle w:val="Heading2"/>
      </w:pPr>
      <w:r>
        <w:t>Overview</w:t>
      </w:r>
    </w:p>
    <w:p w:rsidR="00C306AA" w:rsidRDefault="00310F29" w:rsidP="00C306AA">
      <w:r w:rsidRPr="00C306AA">
        <w:t xml:space="preserve">You are given a </w:t>
      </w:r>
      <w:r w:rsidR="00C306AA" w:rsidRPr="00C306AA">
        <w:rPr>
          <w:b/>
        </w:rPr>
        <w:t xml:space="preserve">C# </w:t>
      </w:r>
      <w:r w:rsidR="007C0EFC" w:rsidRPr="00C306AA">
        <w:rPr>
          <w:b/>
        </w:rPr>
        <w:t xml:space="preserve">software </w:t>
      </w:r>
      <w:r w:rsidRPr="00C306AA">
        <w:rPr>
          <w:b/>
        </w:rPr>
        <w:t>project</w:t>
      </w:r>
      <w:r w:rsidRPr="00C306AA">
        <w:t xml:space="preserve"> designed to </w:t>
      </w:r>
      <w:r w:rsidR="00C306AA" w:rsidRPr="00C306AA">
        <w:t xml:space="preserve">implement </w:t>
      </w:r>
      <w:r w:rsidR="00C306AA">
        <w:t>some of the following</w:t>
      </w:r>
      <w:r w:rsidR="00C306AA" w:rsidRPr="00C306AA">
        <w:t xml:space="preserve"> </w:t>
      </w:r>
      <w:r w:rsidR="00C306AA" w:rsidRPr="00C306AA">
        <w:rPr>
          <w:b/>
        </w:rPr>
        <w:t>console-based games</w:t>
      </w:r>
      <w:r w:rsidR="00C306AA" w:rsidRPr="00C306AA">
        <w:t>:</w:t>
      </w:r>
    </w:p>
    <w:p w:rsidR="00C306AA" w:rsidRDefault="00C306AA" w:rsidP="00C306AA">
      <w:pPr>
        <w:pStyle w:val="ListParagraph"/>
        <w:numPr>
          <w:ilvl w:val="0"/>
          <w:numId w:val="13"/>
        </w:numPr>
      </w:pPr>
      <w:r>
        <w:t>Balloon Pops</w:t>
      </w:r>
    </w:p>
    <w:p w:rsidR="00C306AA" w:rsidRDefault="00C306AA" w:rsidP="00C306AA">
      <w:pPr>
        <w:pStyle w:val="ListParagraph"/>
        <w:numPr>
          <w:ilvl w:val="0"/>
          <w:numId w:val="13"/>
        </w:numPr>
      </w:pPr>
      <w:r>
        <w:t>Battle Field</w:t>
      </w:r>
    </w:p>
    <w:p w:rsidR="00C306AA" w:rsidRDefault="00C306AA" w:rsidP="00C306AA">
      <w:pPr>
        <w:pStyle w:val="ListParagraph"/>
        <w:numPr>
          <w:ilvl w:val="0"/>
          <w:numId w:val="13"/>
        </w:numPr>
      </w:pPr>
      <w:r>
        <w:t>Bulls and Cows</w:t>
      </w:r>
    </w:p>
    <w:p w:rsidR="00C306AA" w:rsidRDefault="00C306AA" w:rsidP="00C306AA">
      <w:pPr>
        <w:pStyle w:val="ListParagraph"/>
        <w:numPr>
          <w:ilvl w:val="0"/>
          <w:numId w:val="13"/>
        </w:numPr>
      </w:pPr>
      <w:r>
        <w:t>Game 15</w:t>
      </w:r>
    </w:p>
    <w:p w:rsidR="00C306AA" w:rsidRDefault="00C306AA" w:rsidP="00C306AA">
      <w:pPr>
        <w:pStyle w:val="ListParagraph"/>
        <w:numPr>
          <w:ilvl w:val="0"/>
          <w:numId w:val="13"/>
        </w:numPr>
      </w:pPr>
      <w:r>
        <w:t>Hangman</w:t>
      </w:r>
    </w:p>
    <w:p w:rsidR="00C306AA" w:rsidRDefault="00C306AA" w:rsidP="00C306AA">
      <w:pPr>
        <w:pStyle w:val="ListParagraph"/>
        <w:numPr>
          <w:ilvl w:val="0"/>
          <w:numId w:val="13"/>
        </w:numPr>
      </w:pPr>
      <w:r>
        <w:t>King Survival</w:t>
      </w:r>
    </w:p>
    <w:p w:rsidR="00C306AA" w:rsidRDefault="00C306AA" w:rsidP="00C306AA">
      <w:pPr>
        <w:pStyle w:val="ListParagraph"/>
        <w:numPr>
          <w:ilvl w:val="0"/>
          <w:numId w:val="13"/>
        </w:numPr>
      </w:pPr>
      <w:r>
        <w:t>Labyrinth</w:t>
      </w:r>
    </w:p>
    <w:p w:rsidR="00C306AA" w:rsidRDefault="00C306AA" w:rsidP="00C306AA">
      <w:pPr>
        <w:pStyle w:val="ListParagraph"/>
        <w:numPr>
          <w:ilvl w:val="0"/>
          <w:numId w:val="13"/>
        </w:numPr>
      </w:pPr>
      <w:r>
        <w:t>Minesweeper</w:t>
      </w:r>
    </w:p>
    <w:p w:rsidR="007A49F5" w:rsidRDefault="00310F29" w:rsidP="00C306AA">
      <w:r w:rsidRPr="00C306AA">
        <w:t xml:space="preserve">The project consists of one or more </w:t>
      </w:r>
      <w:r w:rsidRPr="00C306AA">
        <w:rPr>
          <w:b/>
        </w:rPr>
        <w:t>source code files</w:t>
      </w:r>
      <w:r w:rsidRPr="00C306AA">
        <w:t xml:space="preserve"> and sometimes </w:t>
      </w:r>
      <w:r w:rsidR="00ED2E20" w:rsidRPr="00C306AA">
        <w:t xml:space="preserve">contains </w:t>
      </w:r>
      <w:r w:rsidRPr="00C306AA">
        <w:t>other files</w:t>
      </w:r>
      <w:r w:rsidR="00ED2E20" w:rsidRPr="00C306AA">
        <w:t xml:space="preserve"> and is provided</w:t>
      </w:r>
      <w:r w:rsidR="00ED2E20">
        <w:t xml:space="preserve"> as ZIP archive</w:t>
      </w:r>
      <w:r>
        <w:t>.</w:t>
      </w:r>
      <w:r w:rsidR="00040680">
        <w:t xml:space="preserve"> You need to refactor the project in order to </w:t>
      </w:r>
      <w:r w:rsidR="00040680" w:rsidRPr="00075246">
        <w:rPr>
          <w:b/>
        </w:rPr>
        <w:t>improve its quality</w:t>
      </w:r>
      <w:r w:rsidR="00040680">
        <w:t xml:space="preserve"> following the best practices learned in the </w:t>
      </w:r>
      <w:r w:rsidR="007C0EFC">
        <w:t>course “</w:t>
      </w:r>
      <w:hyperlink r:id="rId7" w:history="1">
        <w:r w:rsidR="007C0EFC" w:rsidRPr="00ED2E20">
          <w:rPr>
            <w:rStyle w:val="Hyperlink"/>
          </w:rPr>
          <w:t xml:space="preserve">High-Quality </w:t>
        </w:r>
        <w:r w:rsidR="007C0EFC">
          <w:rPr>
            <w:rStyle w:val="Hyperlink"/>
          </w:rPr>
          <w:t xml:space="preserve">Programming </w:t>
        </w:r>
        <w:r w:rsidR="007C0EFC" w:rsidRPr="00ED2E20">
          <w:rPr>
            <w:rStyle w:val="Hyperlink"/>
          </w:rPr>
          <w:t>Code</w:t>
        </w:r>
      </w:hyperlink>
      <w:r w:rsidR="007C0EFC">
        <w:t xml:space="preserve">” </w:t>
      </w:r>
      <w:r w:rsidR="00040680">
        <w:t xml:space="preserve">and to </w:t>
      </w:r>
      <w:r w:rsidR="00040680" w:rsidRPr="00075246">
        <w:rPr>
          <w:b/>
        </w:rPr>
        <w:t>implement unit tests</w:t>
      </w:r>
      <w:r w:rsidR="00040680">
        <w:t xml:space="preserve"> that ensure that the code has correct behavior.</w:t>
      </w:r>
    </w:p>
    <w:p w:rsidR="00040680" w:rsidRDefault="00E44FF3" w:rsidP="00040680">
      <w:pPr>
        <w:pStyle w:val="Heading2"/>
      </w:pPr>
      <w:r>
        <w:t>Detailed</w:t>
      </w:r>
      <w:r w:rsidR="00040680">
        <w:t xml:space="preserve"> </w:t>
      </w:r>
      <w:r w:rsidR="007C0EFC">
        <w:t xml:space="preserve">Assignment </w:t>
      </w:r>
      <w:r w:rsidR="00040680">
        <w:t>Description</w:t>
      </w:r>
    </w:p>
    <w:p w:rsidR="00ED2E20" w:rsidRDefault="00E86A4D" w:rsidP="00094456">
      <w:r>
        <w:t>In order to ensure the high quality of the assigned project y</w:t>
      </w:r>
      <w:r w:rsidR="00ED2E20">
        <w:t>ou</w:t>
      </w:r>
      <w:r w:rsidR="00E44FF3">
        <w:t xml:space="preserve"> need to </w:t>
      </w:r>
      <w:r w:rsidR="00ED2E20">
        <w:t>fulfill the following</w:t>
      </w:r>
      <w:r w:rsidR="00E44FF3">
        <w:t xml:space="preserve"> tasks</w:t>
      </w:r>
      <w:r w:rsidR="00ED2E20">
        <w:t>:</w:t>
      </w:r>
    </w:p>
    <w:p w:rsidR="00ED2E20" w:rsidRDefault="00ED2E20" w:rsidP="00FA727A">
      <w:pPr>
        <w:numPr>
          <w:ilvl w:val="0"/>
          <w:numId w:val="9"/>
        </w:numPr>
        <w:ind w:left="568" w:hanging="284"/>
      </w:pPr>
      <w:r w:rsidRPr="00E30C13">
        <w:rPr>
          <w:b/>
        </w:rPr>
        <w:t>Perform refactoring of the entire project</w:t>
      </w:r>
      <w:r>
        <w:t xml:space="preserve"> (its directory structure, project files, source code, classes, interfaces, methods</w:t>
      </w:r>
      <w:r w:rsidR="000E15C0">
        <w:t>, properties, fields</w:t>
      </w:r>
      <w:r>
        <w:t xml:space="preserve"> and other class </w:t>
      </w:r>
      <w:r w:rsidR="00E86A4D">
        <w:t xml:space="preserve">members </w:t>
      </w:r>
      <w:r>
        <w:t xml:space="preserve">and program members and </w:t>
      </w:r>
      <w:r w:rsidR="00E86A4D">
        <w:t>its</w:t>
      </w:r>
      <w:r>
        <w:t xml:space="preserve"> programming logic) in order to </w:t>
      </w:r>
      <w:r w:rsidRPr="000E15C0">
        <w:rPr>
          <w:b/>
        </w:rPr>
        <w:t>make the code “high quality”</w:t>
      </w:r>
      <w:r>
        <w:t xml:space="preserve"> </w:t>
      </w:r>
      <w:r w:rsidR="00E86A4D">
        <w:t>according to</w:t>
      </w:r>
      <w:r>
        <w:t xml:space="preserve"> the best practices introduced in the </w:t>
      </w:r>
      <w:r w:rsidR="000E15C0">
        <w:t>course “</w:t>
      </w:r>
      <w:hyperlink r:id="rId8" w:history="1">
        <w:r w:rsidR="000E15C0" w:rsidRPr="00ED2E20">
          <w:rPr>
            <w:rStyle w:val="Hyperlink"/>
          </w:rPr>
          <w:t xml:space="preserve">High-Quality </w:t>
        </w:r>
        <w:r w:rsidR="000E15C0">
          <w:rPr>
            <w:rStyle w:val="Hyperlink"/>
          </w:rPr>
          <w:t xml:space="preserve">Programming </w:t>
        </w:r>
        <w:r w:rsidR="000E15C0" w:rsidRPr="00ED2E20">
          <w:rPr>
            <w:rStyle w:val="Hyperlink"/>
          </w:rPr>
          <w:t>Code</w:t>
        </w:r>
      </w:hyperlink>
      <w:r w:rsidR="000E15C0">
        <w:t>”</w:t>
      </w:r>
      <w:r>
        <w:t xml:space="preserve">. The obtained </w:t>
      </w:r>
      <w:r w:rsidRPr="000E15C0">
        <w:rPr>
          <w:b/>
        </w:rPr>
        <w:t>refactored code</w:t>
      </w:r>
      <w:r>
        <w:t xml:space="preserve"> should conform to the following characteristics:</w:t>
      </w:r>
    </w:p>
    <w:p w:rsidR="00ED2E20" w:rsidRDefault="00BE4217" w:rsidP="00FA727A">
      <w:pPr>
        <w:numPr>
          <w:ilvl w:val="1"/>
          <w:numId w:val="9"/>
        </w:numPr>
        <w:ind w:left="1135" w:hanging="284"/>
      </w:pPr>
      <w:r w:rsidRPr="00E30C13">
        <w:rPr>
          <w:b/>
        </w:rPr>
        <w:t>Easy to read, understand and maintain</w:t>
      </w:r>
      <w:r w:rsidR="00ED2E20">
        <w:t xml:space="preserve"> </w:t>
      </w:r>
      <w:r>
        <w:t>–</w:t>
      </w:r>
      <w:r w:rsidR="00ED2E20">
        <w:t xml:space="preserve"> </w:t>
      </w:r>
      <w:r>
        <w:t>the code should be well structured; should be e</w:t>
      </w:r>
      <w:r w:rsidRPr="00BE4217">
        <w:t>asy to read and understand</w:t>
      </w:r>
      <w:r>
        <w:t>, e</w:t>
      </w:r>
      <w:r w:rsidRPr="00BE4217">
        <w:t>asy to modify and maintain</w:t>
      </w:r>
      <w:r>
        <w:t>; should follow the concept of self-documenting code; should use g</w:t>
      </w:r>
      <w:r w:rsidRPr="00BE4217">
        <w:t xml:space="preserve">ood names for classes, methods, variables, </w:t>
      </w:r>
      <w:r>
        <w:t>and other identifiers; should be consistently formatted following the best formatting practices; should have s</w:t>
      </w:r>
      <w:r w:rsidRPr="00BE4217">
        <w:t>trong cohesion at all levels</w:t>
      </w:r>
      <w:r>
        <w:t xml:space="preserve"> (</w:t>
      </w:r>
      <w:r w:rsidRPr="00BE4217">
        <w:t>modules, classes, methods, etc.</w:t>
      </w:r>
      <w:r>
        <w:t>); should have l</w:t>
      </w:r>
      <w:r w:rsidRPr="00BE4217">
        <w:t>oose coupling between modules, classes, methods, etc.</w:t>
      </w:r>
      <w:r>
        <w:t>; should follow the best practices of organizing programming logic at all levels (</w:t>
      </w:r>
      <w:r w:rsidRPr="00BE4217">
        <w:t xml:space="preserve">classes, methods, </w:t>
      </w:r>
      <w:r w:rsidR="006214BA">
        <w:t>loops, conditional statements and other statements); should follow the best practices for working with v</w:t>
      </w:r>
      <w:r w:rsidR="006214BA" w:rsidRPr="006214BA">
        <w:t>ariables, data, expressions</w:t>
      </w:r>
      <w:r w:rsidR="00E86A4D">
        <w:t>,</w:t>
      </w:r>
      <w:r w:rsidR="006214BA" w:rsidRPr="006214BA">
        <w:t xml:space="preserve"> constants</w:t>
      </w:r>
      <w:r w:rsidR="006214BA">
        <w:t xml:space="preserve">, </w:t>
      </w:r>
      <w:r w:rsidR="006214BA" w:rsidRPr="006214BA">
        <w:t>control structures</w:t>
      </w:r>
      <w:r w:rsidR="006214BA">
        <w:t>, exceptions, comments, etc.</w:t>
      </w:r>
    </w:p>
    <w:p w:rsidR="00BE4217" w:rsidRPr="00ED2E20" w:rsidRDefault="00BE4217" w:rsidP="00FA727A">
      <w:pPr>
        <w:numPr>
          <w:ilvl w:val="1"/>
          <w:numId w:val="9"/>
        </w:numPr>
        <w:ind w:left="1135" w:hanging="284"/>
      </w:pPr>
      <w:r w:rsidRPr="00E86A4D">
        <w:rPr>
          <w:b/>
        </w:rPr>
        <w:t>Correct</w:t>
      </w:r>
      <w:r w:rsidR="00E30C13" w:rsidRPr="00E86A4D">
        <w:rPr>
          <w:b/>
          <w:lang w:val="bg-BG"/>
        </w:rPr>
        <w:t xml:space="preserve"> </w:t>
      </w:r>
      <w:r w:rsidR="00E30C13" w:rsidRPr="00E86A4D">
        <w:rPr>
          <w:b/>
        </w:rPr>
        <w:t>behavior</w:t>
      </w:r>
      <w:r w:rsidRPr="00ED2E20">
        <w:t xml:space="preserve"> – </w:t>
      </w:r>
      <w:r w:rsidR="00E86A4D">
        <w:t>the project</w:t>
      </w:r>
      <w:r>
        <w:t xml:space="preserve"> should</w:t>
      </w:r>
      <w:r w:rsidRPr="00ED2E20">
        <w:t xml:space="preserve"> fulfill correctly the requirements </w:t>
      </w:r>
      <w:r>
        <w:t>and to behave correctly in all possible use cases</w:t>
      </w:r>
      <w:r w:rsidRPr="00ED2E20">
        <w:t>.</w:t>
      </w:r>
      <w:r>
        <w:t xml:space="preserve"> This means </w:t>
      </w:r>
      <w:r w:rsidR="00E86A4D">
        <w:t>that all</w:t>
      </w:r>
      <w:r>
        <w:t xml:space="preserve"> bugs or other problems in the project (e.g. performance or usability issues) </w:t>
      </w:r>
      <w:r w:rsidR="00E86A4D">
        <w:t xml:space="preserve">should be fixed </w:t>
      </w:r>
      <w:r>
        <w:t>and any unfinished or missing functionality</w:t>
      </w:r>
      <w:r w:rsidR="00E86A4D">
        <w:t xml:space="preserve"> should be completed</w:t>
      </w:r>
      <w:r>
        <w:t>. The code should be very well tested with properly designed unit tests.</w:t>
      </w:r>
    </w:p>
    <w:p w:rsidR="00ED2E20" w:rsidRPr="00FA727A" w:rsidRDefault="00E30C13" w:rsidP="00FA727A">
      <w:pPr>
        <w:numPr>
          <w:ilvl w:val="0"/>
          <w:numId w:val="9"/>
        </w:numPr>
        <w:ind w:left="568" w:hanging="284"/>
        <w:rPr>
          <w:b/>
        </w:rPr>
      </w:pPr>
      <w:r w:rsidRPr="00E30C13">
        <w:rPr>
          <w:b/>
        </w:rPr>
        <w:t>Design and implement unit tests</w:t>
      </w:r>
      <w:r w:rsidRPr="00FA727A">
        <w:rPr>
          <w:b/>
        </w:rPr>
        <w:t xml:space="preserve"> </w:t>
      </w:r>
      <w:r w:rsidRPr="00FA727A">
        <w:t>covering the entire project functionality</w:t>
      </w:r>
      <w:r w:rsidR="00E86A4D" w:rsidRPr="00FA727A">
        <w:t xml:space="preserve">. To ensure the project works correctly according to the requirements and behaves correctly in all possible use cases, design and implement unit tests that cover all use cases and the entire program logic. </w:t>
      </w:r>
      <w:r w:rsidR="004D1EF2" w:rsidRPr="00FA727A">
        <w:t xml:space="preserve">If needed, </w:t>
      </w:r>
      <w:r w:rsidR="000E15C0">
        <w:t xml:space="preserve">first </w:t>
      </w:r>
      <w:r w:rsidR="004D1EF2" w:rsidRPr="00FA727A">
        <w:t xml:space="preserve">redesign the program logic to </w:t>
      </w:r>
      <w:r w:rsidR="000E15C0" w:rsidRPr="000E15C0">
        <w:rPr>
          <w:b/>
        </w:rPr>
        <w:t>make the code testable</w:t>
      </w:r>
      <w:r w:rsidR="004D1EF2" w:rsidRPr="00FA727A">
        <w:t xml:space="preserve">. Test the normal expected behavior (correct </w:t>
      </w:r>
      <w:r w:rsidR="004D1EF2" w:rsidRPr="00FA727A">
        <w:lastRenderedPageBreak/>
        <w:t xml:space="preserve">data) and </w:t>
      </w:r>
      <w:r w:rsidR="003A4CA4" w:rsidRPr="00FA727A">
        <w:t>possible</w:t>
      </w:r>
      <w:r w:rsidR="004D1EF2" w:rsidRPr="00FA727A">
        <w:t xml:space="preserve"> expected failures (incorrect data). Put special attention to the border cases. </w:t>
      </w:r>
      <w:r w:rsidR="00E86A4D" w:rsidRPr="00FA727A">
        <w:t>The code coverage of the unit tests</w:t>
      </w:r>
      <w:r w:rsidR="0058456D">
        <w:t xml:space="preserve"> should be at least 80</w:t>
      </w:r>
      <w:r w:rsidR="004D1EF2" w:rsidRPr="00FA727A">
        <w:t xml:space="preserve">%. Use unit testing framework of your choice (e.g. </w:t>
      </w:r>
      <w:r w:rsidR="000E15C0">
        <w:t>Visual Studio Team Test</w:t>
      </w:r>
      <w:r w:rsidR="004D1EF2" w:rsidRPr="00FA727A">
        <w:t xml:space="preserve">, </w:t>
      </w:r>
      <w:r w:rsidR="004D1EF2" w:rsidRPr="00FA727A">
        <w:rPr>
          <w:noProof/>
        </w:rPr>
        <w:t>NUnit</w:t>
      </w:r>
      <w:r w:rsidR="004D1EF2" w:rsidRPr="00FA727A">
        <w:t xml:space="preserve">, </w:t>
      </w:r>
      <w:r w:rsidR="000E15C0">
        <w:rPr>
          <w:noProof/>
        </w:rPr>
        <w:t>MbUnit</w:t>
      </w:r>
      <w:r w:rsidR="000E15C0">
        <w:t xml:space="preserve"> </w:t>
      </w:r>
      <w:r w:rsidR="004D1EF2" w:rsidRPr="00FA727A">
        <w:t>or other).</w:t>
      </w:r>
    </w:p>
    <w:p w:rsidR="00F325A4" w:rsidRDefault="00F325A4" w:rsidP="00FA727A">
      <w:pPr>
        <w:numPr>
          <w:ilvl w:val="0"/>
          <w:numId w:val="9"/>
        </w:numPr>
        <w:ind w:left="568" w:hanging="284"/>
      </w:pPr>
      <w:r>
        <w:rPr>
          <w:b/>
        </w:rPr>
        <w:t>Document the refactorings</w:t>
      </w:r>
      <w:r w:rsidRPr="00FA727A">
        <w:rPr>
          <w:b/>
        </w:rPr>
        <w:t xml:space="preserve"> </w:t>
      </w:r>
      <w:r w:rsidRPr="00FA727A">
        <w:t>you have performed in order to impr</w:t>
      </w:r>
      <w:r w:rsidR="004D1EF2" w:rsidRPr="00FA727A">
        <w:t>ove the quality of the project</w:t>
      </w:r>
      <w:r w:rsidR="002F6CE6" w:rsidRPr="00FA727A">
        <w:t xml:space="preserve">. Use English or Bulgarian language and </w:t>
      </w:r>
      <w:r w:rsidR="003A4CA4" w:rsidRPr="00FA727A">
        <w:t xml:space="preserve">follow the sample </w:t>
      </w:r>
      <w:r w:rsidR="001D1FAE">
        <w:t xml:space="preserve">(see </w:t>
      </w:r>
      <w:r w:rsidR="003A4CA4" w:rsidRPr="00FA727A">
        <w:t>below</w:t>
      </w:r>
      <w:r w:rsidR="001D1FAE">
        <w:t>).</w:t>
      </w:r>
    </w:p>
    <w:p w:rsidR="001D1FAE" w:rsidRPr="007C0EFC" w:rsidRDefault="001D1FAE" w:rsidP="001D1FAE">
      <w:pPr>
        <w:pStyle w:val="Heading2"/>
      </w:pPr>
      <w:r>
        <w:t>Deliverables</w:t>
      </w:r>
    </w:p>
    <w:p w:rsidR="001D1FAE" w:rsidRDefault="001D1FAE" w:rsidP="001D1FAE">
      <w:pPr>
        <w:numPr>
          <w:ilvl w:val="0"/>
          <w:numId w:val="11"/>
        </w:numPr>
        <w:ind w:left="568" w:hanging="284"/>
      </w:pPr>
      <w:r>
        <w:t xml:space="preserve">The </w:t>
      </w:r>
      <w:r w:rsidRPr="00590059">
        <w:rPr>
          <w:b/>
        </w:rPr>
        <w:t>original source code</w:t>
      </w:r>
      <w:r>
        <w:t xml:space="preserve"> (project files, </w:t>
      </w:r>
      <w:r>
        <w:rPr>
          <w:noProof/>
        </w:rPr>
        <w:t xml:space="preserve">.cs </w:t>
      </w:r>
      <w:r>
        <w:t xml:space="preserve">files) without </w:t>
      </w:r>
      <w:r w:rsidR="00CB16E8">
        <w:t>executables</w:t>
      </w:r>
      <w:r>
        <w:t>.</w:t>
      </w:r>
    </w:p>
    <w:p w:rsidR="001D1FAE" w:rsidRDefault="001D1FAE" w:rsidP="001D1FAE">
      <w:pPr>
        <w:numPr>
          <w:ilvl w:val="0"/>
          <w:numId w:val="11"/>
        </w:numPr>
        <w:ind w:left="568" w:hanging="284"/>
      </w:pPr>
      <w:r>
        <w:t xml:space="preserve">The </w:t>
      </w:r>
      <w:r w:rsidRPr="00590059">
        <w:rPr>
          <w:b/>
        </w:rPr>
        <w:t>refactored source code</w:t>
      </w:r>
      <w:r>
        <w:t xml:space="preserve"> (project files, </w:t>
      </w:r>
      <w:r>
        <w:rPr>
          <w:noProof/>
        </w:rPr>
        <w:t>.cs</w:t>
      </w:r>
      <w:r>
        <w:t xml:space="preserve"> files) without executables.</w:t>
      </w:r>
    </w:p>
    <w:p w:rsidR="001D1FAE" w:rsidRDefault="00F67043" w:rsidP="001D1FAE">
      <w:pPr>
        <w:numPr>
          <w:ilvl w:val="0"/>
          <w:numId w:val="11"/>
        </w:numPr>
        <w:ind w:left="568" w:hanging="284"/>
      </w:pPr>
      <w:r w:rsidRPr="00F67043">
        <w:t xml:space="preserve">The </w:t>
      </w:r>
      <w:r>
        <w:rPr>
          <w:b/>
        </w:rPr>
        <w:t>u</w:t>
      </w:r>
      <w:r w:rsidR="001D1FAE" w:rsidRPr="00590059">
        <w:rPr>
          <w:b/>
        </w:rPr>
        <w:t>nit tests</w:t>
      </w:r>
      <w:r w:rsidR="001D1FAE" w:rsidRPr="007C0EFC">
        <w:t xml:space="preserve"> </w:t>
      </w:r>
      <w:r w:rsidR="001D1FAE">
        <w:t xml:space="preserve">– source code (project files, </w:t>
      </w:r>
      <w:r w:rsidR="001D1FAE">
        <w:rPr>
          <w:noProof/>
        </w:rPr>
        <w:t>.cs</w:t>
      </w:r>
      <w:r w:rsidR="001D1FAE">
        <w:t xml:space="preserve"> files) without executables</w:t>
      </w:r>
      <w:r>
        <w:t>.</w:t>
      </w:r>
    </w:p>
    <w:p w:rsidR="001D1FAE" w:rsidRDefault="00F67043" w:rsidP="001D1FAE">
      <w:pPr>
        <w:numPr>
          <w:ilvl w:val="0"/>
          <w:numId w:val="11"/>
        </w:numPr>
        <w:ind w:left="568" w:hanging="284"/>
      </w:pPr>
      <w:r w:rsidRPr="00F67043">
        <w:t xml:space="preserve">The </w:t>
      </w:r>
      <w:r>
        <w:rPr>
          <w:b/>
        </w:rPr>
        <w:t>r</w:t>
      </w:r>
      <w:r w:rsidR="001D1FAE" w:rsidRPr="00590059">
        <w:rPr>
          <w:b/>
        </w:rPr>
        <w:t>efactoring documentation</w:t>
      </w:r>
      <w:r>
        <w:t>.</w:t>
      </w:r>
    </w:p>
    <w:p w:rsidR="009A7061" w:rsidRDefault="009A7061" w:rsidP="009A7061">
      <w:pPr>
        <w:pStyle w:val="Heading2"/>
      </w:pPr>
      <w:r>
        <w:t>Team Work Requirements</w:t>
      </w:r>
    </w:p>
    <w:p w:rsidR="009A7061" w:rsidRDefault="009A7061" w:rsidP="00F67043">
      <w:pPr>
        <w:pStyle w:val="ListParagraph"/>
        <w:numPr>
          <w:ilvl w:val="0"/>
          <w:numId w:val="14"/>
        </w:numPr>
        <w:spacing w:before="0" w:after="200" w:line="276" w:lineRule="auto"/>
        <w:ind w:left="568" w:hanging="284"/>
      </w:pPr>
      <w:r>
        <w:t xml:space="preserve">Obligatory use </w:t>
      </w:r>
      <w:r w:rsidRPr="009A7061">
        <w:rPr>
          <w:b/>
          <w:noProof/>
        </w:rPr>
        <w:t>Git</w:t>
      </w:r>
      <w:r>
        <w:t xml:space="preserve"> as source code repository and </w:t>
      </w:r>
      <w:r w:rsidRPr="009A7061">
        <w:rPr>
          <w:b/>
          <w:noProof/>
        </w:rPr>
        <w:t>GitHub</w:t>
      </w:r>
      <w:r>
        <w:t xml:space="preserve"> (</w:t>
      </w:r>
      <w:hyperlink r:id="rId9" w:history="1">
        <w:r w:rsidRPr="00842C10">
          <w:rPr>
            <w:rStyle w:val="Hyperlink"/>
          </w:rPr>
          <w:t>http://github.com</w:t>
        </w:r>
      </w:hyperlink>
      <w:r>
        <w:t xml:space="preserve">) as project hosting and team collaboration environment. SVN or TFS are </w:t>
      </w:r>
      <w:r w:rsidRPr="009A7061">
        <w:rPr>
          <w:b/>
        </w:rPr>
        <w:t>not</w:t>
      </w:r>
      <w:r w:rsidR="005C04C8">
        <w:t xml:space="preserve"> allowed for this project.</w:t>
      </w:r>
    </w:p>
    <w:p w:rsidR="005C04C8" w:rsidRPr="00215FCE" w:rsidRDefault="005C04C8" w:rsidP="00F67043">
      <w:pPr>
        <w:pStyle w:val="ListParagraph"/>
        <w:numPr>
          <w:ilvl w:val="0"/>
          <w:numId w:val="14"/>
        </w:numPr>
        <w:spacing w:before="0" w:after="200" w:line="276" w:lineRule="auto"/>
        <w:ind w:left="568" w:hanging="284"/>
      </w:pPr>
      <w:r w:rsidRPr="00F67043">
        <w:rPr>
          <w:b/>
        </w:rPr>
        <w:t>Each team member</w:t>
      </w:r>
      <w:r>
        <w:t xml:space="preserve"> should have contributions to the project and </w:t>
      </w:r>
      <w:r w:rsidRPr="005C04C8">
        <w:rPr>
          <w:b/>
        </w:rPr>
        <w:t>commits in the source control repository in 3 different days</w:t>
      </w:r>
      <w:r>
        <w:t xml:space="preserve">. We acknowledge that this requirement </w:t>
      </w:r>
      <w:r w:rsidR="00F67043">
        <w:t>seems a bit</w:t>
      </w:r>
      <w:r>
        <w:t xml:space="preserve"> unnatural, but we want to </w:t>
      </w:r>
      <w:r w:rsidR="00F67043">
        <w:t>track</w:t>
      </w:r>
      <w:r>
        <w:t xml:space="preserve"> </w:t>
      </w:r>
      <w:r w:rsidRPr="005C04C8">
        <w:rPr>
          <w:b/>
        </w:rPr>
        <w:t xml:space="preserve">how the team </w:t>
      </w:r>
      <w:r w:rsidRPr="00F67043">
        <w:rPr>
          <w:b/>
        </w:rPr>
        <w:t xml:space="preserve">collaborates </w:t>
      </w:r>
      <w:r w:rsidR="00F67043">
        <w:rPr>
          <w:b/>
        </w:rPr>
        <w:t>over</w:t>
      </w:r>
      <w:r w:rsidRPr="00F67043">
        <w:rPr>
          <w:b/>
        </w:rPr>
        <w:t xml:space="preserve"> the time</w:t>
      </w:r>
      <w:r>
        <w:t xml:space="preserve"> and that the </w:t>
      </w:r>
      <w:r w:rsidRPr="00F67043">
        <w:rPr>
          <w:b/>
        </w:rPr>
        <w:t xml:space="preserve">project is </w:t>
      </w:r>
      <w:r w:rsidR="00F67043" w:rsidRPr="00F67043">
        <w:rPr>
          <w:b/>
        </w:rPr>
        <w:t>developed incrementally</w:t>
      </w:r>
      <w:r w:rsidR="00F67043">
        <w:t xml:space="preserve">, </w:t>
      </w:r>
      <w:r w:rsidR="00F67043" w:rsidRPr="00F67043">
        <w:t xml:space="preserve">not </w:t>
      </w:r>
      <w:r w:rsidRPr="00F67043">
        <w:t>in the “last minute”</w:t>
      </w:r>
      <w:r>
        <w:t>.</w:t>
      </w:r>
    </w:p>
    <w:p w:rsidR="009A7061" w:rsidRDefault="009A7061" w:rsidP="009A7061">
      <w:pPr>
        <w:pStyle w:val="Heading2"/>
      </w:pPr>
      <w:r>
        <w:t>Other Requirements</w:t>
      </w:r>
    </w:p>
    <w:p w:rsidR="001D1FAE" w:rsidRDefault="001D1FAE" w:rsidP="001D1FAE">
      <w:pPr>
        <w:numPr>
          <w:ilvl w:val="0"/>
          <w:numId w:val="5"/>
        </w:numPr>
        <w:ind w:left="567" w:hanging="283"/>
      </w:pPr>
      <w:r>
        <w:t xml:space="preserve">Pack the project deliverables in a </w:t>
      </w:r>
      <w:r w:rsidRPr="009A7061">
        <w:rPr>
          <w:b/>
        </w:rPr>
        <w:t>single ZIP archive</w:t>
      </w:r>
      <w:r>
        <w:t>.</w:t>
      </w:r>
      <w:r w:rsidR="00E857D1">
        <w:t xml:space="preserve"> Be sure to avoid including large unused files in the archives (e.g. compilation binaries).</w:t>
      </w:r>
      <w:r w:rsidR="00A00B05">
        <w:t xml:space="preserve"> Your archive should be up to 8 MB.</w:t>
      </w:r>
      <w:r w:rsidR="009A7061">
        <w:t xml:space="preserve"> Each team member should submit the same archive</w:t>
      </w:r>
      <w:r w:rsidR="00F67043">
        <w:t xml:space="preserve"> as a homework</w:t>
      </w:r>
      <w:r w:rsidR="009A7061">
        <w:t>.</w:t>
      </w:r>
    </w:p>
    <w:p w:rsidR="001D1FAE" w:rsidRDefault="001D1FAE" w:rsidP="001D1FAE">
      <w:pPr>
        <w:numPr>
          <w:ilvl w:val="0"/>
          <w:numId w:val="5"/>
        </w:numPr>
        <w:ind w:left="567" w:hanging="283"/>
      </w:pPr>
      <w:r>
        <w:t>Be prepared</w:t>
      </w:r>
      <w:r w:rsidR="00F67043">
        <w:t xml:space="preserve"> as a team </w:t>
      </w:r>
      <w:r>
        <w:t xml:space="preserve">to </w:t>
      </w:r>
      <w:r w:rsidRPr="009A7061">
        <w:rPr>
          <w:b/>
        </w:rPr>
        <w:t>defend your project</w:t>
      </w:r>
      <w:r>
        <w:t xml:space="preserve"> in front of the course lecturers. You should be able to explain what refactorings have </w:t>
      </w:r>
      <w:r w:rsidR="00F67043">
        <w:t xml:space="preserve">been </w:t>
      </w:r>
      <w:r>
        <w:t xml:space="preserve">performed and why. The documentation will definitely help you. Be prepared to </w:t>
      </w:r>
      <w:r w:rsidRPr="009A7061">
        <w:rPr>
          <w:b/>
        </w:rPr>
        <w:t xml:space="preserve">demonstrate how </w:t>
      </w:r>
      <w:r w:rsidR="00F67043">
        <w:rPr>
          <w:b/>
        </w:rPr>
        <w:t xml:space="preserve">the </w:t>
      </w:r>
      <w:r w:rsidRPr="009A7061">
        <w:rPr>
          <w:b/>
        </w:rPr>
        <w:t>unit tests cover the project</w:t>
      </w:r>
      <w:r w:rsidR="00F67043">
        <w:rPr>
          <w:b/>
        </w:rPr>
        <w:t>’s</w:t>
      </w:r>
      <w:r w:rsidRPr="009A7061">
        <w:rPr>
          <w:b/>
        </w:rPr>
        <w:t xml:space="preserve"> functionality</w:t>
      </w:r>
      <w:r>
        <w:t>. Preferably bring your own laptop to reduce the effort to setup your development environment and project workspace.</w:t>
      </w:r>
    </w:p>
    <w:p w:rsidR="00CB035B" w:rsidRDefault="00CB035B" w:rsidP="001D1FAE">
      <w:pPr>
        <w:numPr>
          <w:ilvl w:val="0"/>
          <w:numId w:val="5"/>
        </w:numPr>
        <w:ind w:left="567" w:hanging="283"/>
      </w:pPr>
      <w:r>
        <w:t xml:space="preserve">Be prepared to </w:t>
      </w:r>
      <w:r w:rsidRPr="005C04C8">
        <w:rPr>
          <w:b/>
        </w:rPr>
        <w:t>show the commit logs</w:t>
      </w:r>
      <w:r w:rsidR="00F67043" w:rsidRPr="00F67043">
        <w:t xml:space="preserve"> from the </w:t>
      </w:r>
      <w:r w:rsidR="00F67043">
        <w:t>source control system to demonstrate how the project development efforts are shared between the team members and over the time</w:t>
      </w:r>
      <w:r w:rsidR="005C04C8">
        <w:t>.</w:t>
      </w:r>
    </w:p>
    <w:p w:rsidR="001D1FAE" w:rsidRDefault="001D1FAE" w:rsidP="001D1FAE">
      <w:pPr>
        <w:pStyle w:val="Heading2"/>
      </w:pPr>
      <w:r>
        <w:t xml:space="preserve">Discussion </w:t>
      </w:r>
      <w:r w:rsidR="009A7061">
        <w:t>Forum</w:t>
      </w:r>
    </w:p>
    <w:p w:rsidR="001D1FAE" w:rsidRPr="002326DA" w:rsidRDefault="001D1FAE" w:rsidP="003A0445">
      <w:pPr>
        <w:numPr>
          <w:ilvl w:val="0"/>
          <w:numId w:val="5"/>
        </w:numPr>
        <w:ind w:left="567" w:hanging="283"/>
      </w:pPr>
      <w:r>
        <w:t xml:space="preserve">You can freely discuss the course projects and ask questions in the official discussion </w:t>
      </w:r>
      <w:r w:rsidR="009A7061">
        <w:t>forum</w:t>
      </w:r>
      <w:r>
        <w:t xml:space="preserve"> of the course:</w:t>
      </w:r>
      <w:r w:rsidR="003A0445">
        <w:t xml:space="preserve"> </w:t>
      </w:r>
      <w:hyperlink r:id="rId10" w:history="1">
        <w:r w:rsidR="003A0445" w:rsidRPr="00A662CF">
          <w:rPr>
            <w:rStyle w:val="Hyperlink"/>
          </w:rPr>
          <w:t>http://forums.academy.telerik.com/high-quality-code</w:t>
        </w:r>
      </w:hyperlink>
      <w: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7"/>
      </w:tblGrid>
      <w:tr w:rsidR="003A4CA4" w:rsidTr="00F67043">
        <w:trPr>
          <w:trHeight w:val="12194"/>
        </w:trPr>
        <w:tc>
          <w:tcPr>
            <w:tcW w:w="10087" w:type="dxa"/>
          </w:tcPr>
          <w:p w:rsidR="002F6CE6" w:rsidRDefault="001D1FAE" w:rsidP="00661844">
            <w:pPr>
              <w:pStyle w:val="Heading1"/>
              <w:jc w:val="center"/>
            </w:pPr>
            <w:r>
              <w:lastRenderedPageBreak/>
              <w:t xml:space="preserve">Sample </w:t>
            </w:r>
            <w:r w:rsidR="002F6CE6">
              <w:t>Refactoring Documentation</w:t>
            </w:r>
            <w:r>
              <w:t xml:space="preserve"> </w:t>
            </w:r>
            <w:r w:rsidR="0091517D">
              <w:t>for Project “Game 15”</w:t>
            </w:r>
          </w:p>
          <w:p w:rsidR="00FC7C1D" w:rsidRDefault="00BA4049" w:rsidP="001D1FAE">
            <w:pPr>
              <w:spacing w:after="0"/>
              <w:jc w:val="right"/>
            </w:pPr>
            <w:r>
              <w:t>Team “…”</w:t>
            </w:r>
          </w:p>
          <w:p w:rsidR="003A4CA4" w:rsidRDefault="003A4CA4" w:rsidP="001D1FAE">
            <w:pPr>
              <w:numPr>
                <w:ilvl w:val="0"/>
                <w:numId w:val="10"/>
              </w:numPr>
              <w:spacing w:before="0"/>
              <w:ind w:left="357" w:hanging="357"/>
            </w:pPr>
            <w:r>
              <w:t>Redesigned the project structure:</w:t>
            </w:r>
          </w:p>
          <w:p w:rsidR="003A4CA4" w:rsidRDefault="003A4CA4" w:rsidP="00661844">
            <w:pPr>
              <w:numPr>
                <w:ilvl w:val="1"/>
                <w:numId w:val="10"/>
              </w:numPr>
              <w:ind w:left="568" w:hanging="284"/>
            </w:pPr>
            <w:r>
              <w:t xml:space="preserve">Renamed the project to </w:t>
            </w:r>
            <w:r w:rsidRPr="00661844">
              <w:rPr>
                <w:rFonts w:cs="Calibri"/>
                <w:b/>
              </w:rPr>
              <w:t>Game-15</w:t>
            </w:r>
            <w:r>
              <w:t>.</w:t>
            </w:r>
          </w:p>
          <w:p w:rsidR="002F6CE6" w:rsidRDefault="002F6CE6" w:rsidP="00661844">
            <w:pPr>
              <w:numPr>
                <w:ilvl w:val="1"/>
                <w:numId w:val="10"/>
              </w:numPr>
              <w:ind w:left="568" w:hanging="284"/>
            </w:pPr>
            <w:r>
              <w:t xml:space="preserve">Renamed the main class </w:t>
            </w:r>
            <w:r w:rsidRPr="00661844">
              <w:rPr>
                <w:b/>
              </w:rPr>
              <w:t>Program</w:t>
            </w:r>
            <w:r>
              <w:t xml:space="preserve"> to </w:t>
            </w:r>
            <w:r w:rsidRPr="00661844">
              <w:rPr>
                <w:b/>
                <w:noProof/>
              </w:rPr>
              <w:t>GameFifteen</w:t>
            </w:r>
            <w:r>
              <w:t>.</w:t>
            </w:r>
          </w:p>
          <w:p w:rsidR="003A4CA4" w:rsidRDefault="003A4CA4" w:rsidP="00661844">
            <w:pPr>
              <w:numPr>
                <w:ilvl w:val="1"/>
                <w:numId w:val="10"/>
              </w:numPr>
              <w:ind w:left="568" w:hanging="284"/>
            </w:pPr>
            <w:r>
              <w:t xml:space="preserve">Extracted each class in a </w:t>
            </w:r>
            <w:r w:rsidR="002F6CE6">
              <w:t xml:space="preserve">separate file with </w:t>
            </w:r>
            <w:r w:rsidR="009C6FE2">
              <w:t xml:space="preserve">a </w:t>
            </w:r>
            <w:r w:rsidR="002F6CE6">
              <w:t xml:space="preserve">good name: </w:t>
            </w:r>
            <w:r w:rsidR="002F6CE6" w:rsidRPr="00661844">
              <w:rPr>
                <w:b/>
                <w:noProof/>
              </w:rPr>
              <w:t>GameFifteen.cs</w:t>
            </w:r>
            <w:r w:rsidR="002F6CE6">
              <w:rPr>
                <w:noProof/>
              </w:rPr>
              <w:t xml:space="preserve">, </w:t>
            </w:r>
            <w:r w:rsidR="002F6CE6" w:rsidRPr="00661844">
              <w:rPr>
                <w:b/>
                <w:noProof/>
              </w:rPr>
              <w:t>Board.cs</w:t>
            </w:r>
            <w:r w:rsidR="002F6CE6">
              <w:rPr>
                <w:noProof/>
              </w:rPr>
              <w:t xml:space="preserve">, </w:t>
            </w:r>
            <w:r w:rsidR="002F6CE6" w:rsidRPr="00661844">
              <w:rPr>
                <w:b/>
                <w:noProof/>
              </w:rPr>
              <w:t>Point.cs</w:t>
            </w:r>
            <w:r>
              <w:t>.</w:t>
            </w:r>
          </w:p>
          <w:p w:rsidR="009B0885" w:rsidRDefault="009B0885" w:rsidP="00661844">
            <w:pPr>
              <w:numPr>
                <w:ilvl w:val="1"/>
                <w:numId w:val="10"/>
              </w:numPr>
              <w:ind w:left="568" w:hanging="284"/>
            </w:pPr>
            <w:r>
              <w:t>…</w:t>
            </w:r>
          </w:p>
          <w:p w:rsidR="003A4CA4" w:rsidRDefault="003A4CA4" w:rsidP="00661844">
            <w:pPr>
              <w:numPr>
                <w:ilvl w:val="0"/>
                <w:numId w:val="10"/>
              </w:numPr>
            </w:pPr>
            <w:r>
              <w:t>Reformatted the source code:</w:t>
            </w:r>
          </w:p>
          <w:p w:rsidR="003A4CA4" w:rsidRDefault="003A4CA4" w:rsidP="00661844">
            <w:pPr>
              <w:numPr>
                <w:ilvl w:val="1"/>
                <w:numId w:val="10"/>
              </w:numPr>
              <w:ind w:left="568" w:hanging="284"/>
            </w:pPr>
            <w:r>
              <w:t>Removed all unneeded empty lines</w:t>
            </w:r>
            <w:r w:rsidR="002F6CE6">
              <w:t xml:space="preserve">, e.g. in the method </w:t>
            </w:r>
            <w:r w:rsidR="002F6CE6" w:rsidRPr="00661844">
              <w:rPr>
                <w:b/>
                <w:noProof/>
              </w:rPr>
              <w:t>PlayGame()</w:t>
            </w:r>
            <w:r>
              <w:t>.</w:t>
            </w:r>
          </w:p>
          <w:p w:rsidR="003A4CA4" w:rsidRDefault="003A4CA4" w:rsidP="00661844">
            <w:pPr>
              <w:numPr>
                <w:ilvl w:val="1"/>
                <w:numId w:val="10"/>
              </w:numPr>
              <w:ind w:left="568" w:hanging="284"/>
            </w:pPr>
            <w:r>
              <w:t>Inserted empty lines between the methods</w:t>
            </w:r>
            <w:r w:rsidR="002F6CE6">
              <w:t>.</w:t>
            </w:r>
          </w:p>
          <w:p w:rsidR="003A4CA4" w:rsidRDefault="002F6CE6" w:rsidP="00661844">
            <w:pPr>
              <w:numPr>
                <w:ilvl w:val="1"/>
                <w:numId w:val="10"/>
              </w:numPr>
              <w:ind w:left="568" w:hanging="284"/>
            </w:pPr>
            <w:r>
              <w:t>Split the lines containing several statements into several simple lines</w:t>
            </w:r>
            <w:r w:rsidR="00FC7C1D">
              <w:t xml:space="preserve">, </w:t>
            </w:r>
            <w:r>
              <w:t>e.g.</w:t>
            </w:r>
            <w:r w:rsidR="00FC7C1D">
              <w:t>:</w:t>
            </w:r>
          </w:p>
          <w:tbl>
            <w:tblPr>
              <w:tblW w:w="8817"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3867"/>
              <w:gridCol w:w="452"/>
              <w:gridCol w:w="4498"/>
            </w:tblGrid>
            <w:tr w:rsidR="002F6CE6" w:rsidRPr="00661844" w:rsidTr="00661844">
              <w:tc>
                <w:tcPr>
                  <w:tcW w:w="3867" w:type="dxa"/>
                  <w:tcBorders>
                    <w:top w:val="single" w:sz="4" w:space="0" w:color="auto"/>
                    <w:left w:val="single" w:sz="4" w:space="0" w:color="auto"/>
                    <w:bottom w:val="single" w:sz="4" w:space="0" w:color="auto"/>
                    <w:right w:val="single" w:sz="4" w:space="0" w:color="auto"/>
                  </w:tcBorders>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if (input[i] != ' ') break;</w:t>
                  </w:r>
                </w:p>
              </w:tc>
              <w:tc>
                <w:tcPr>
                  <w:tcW w:w="452" w:type="dxa"/>
                  <w:tcBorders>
                    <w:top w:val="nil"/>
                    <w:left w:val="single" w:sz="4" w:space="0" w:color="auto"/>
                    <w:bottom w:val="nil"/>
                    <w:right w:val="single" w:sz="4" w:space="0" w:color="auto"/>
                  </w:tcBorders>
                  <w:vAlign w:val="center"/>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sym w:font="Wingdings" w:char="F0E0"/>
                  </w:r>
                </w:p>
              </w:tc>
              <w:tc>
                <w:tcPr>
                  <w:tcW w:w="4498" w:type="dxa"/>
                  <w:tcBorders>
                    <w:top w:val="single" w:sz="4" w:space="0" w:color="auto"/>
                    <w:left w:val="single" w:sz="4" w:space="0" w:color="auto"/>
                    <w:bottom w:val="single" w:sz="4" w:space="0" w:color="auto"/>
                    <w:right w:val="single" w:sz="4" w:space="0" w:color="auto"/>
                  </w:tcBorders>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if (input[i] != ' ')</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 xml:space="preserve">  break;</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w:t>
                  </w:r>
                </w:p>
              </w:tc>
            </w:tr>
          </w:tbl>
          <w:p w:rsidR="002F6CE6" w:rsidRDefault="00FC7C1D" w:rsidP="00661844">
            <w:pPr>
              <w:numPr>
                <w:ilvl w:val="1"/>
                <w:numId w:val="10"/>
              </w:numPr>
              <w:ind w:left="568" w:hanging="284"/>
            </w:pPr>
            <w:r>
              <w:t xml:space="preserve">Formatted the curly braces </w:t>
            </w:r>
            <w:r w:rsidRPr="00661844">
              <w:rPr>
                <w:b/>
                <w:noProof/>
              </w:rPr>
              <w:t>{</w:t>
            </w:r>
            <w:r>
              <w:rPr>
                <w:noProof/>
              </w:rPr>
              <w:t xml:space="preserve"> and </w:t>
            </w:r>
            <w:r w:rsidRPr="00661844">
              <w:rPr>
                <w:b/>
                <w:noProof/>
              </w:rPr>
              <w:t>}</w:t>
            </w:r>
            <w:r>
              <w:t xml:space="preserve"> according to the best practices for the C# language.</w:t>
            </w:r>
          </w:p>
          <w:p w:rsidR="005475C8" w:rsidRDefault="005475C8" w:rsidP="00661844">
            <w:pPr>
              <w:numPr>
                <w:ilvl w:val="1"/>
                <w:numId w:val="10"/>
              </w:numPr>
              <w:ind w:left="568" w:hanging="284"/>
            </w:pPr>
            <w:r>
              <w:t xml:space="preserve">Put </w:t>
            </w:r>
            <w:r w:rsidRPr="00661844">
              <w:rPr>
                <w:b/>
                <w:noProof/>
              </w:rPr>
              <w:t>{</w:t>
            </w:r>
            <w:r>
              <w:rPr>
                <w:noProof/>
              </w:rPr>
              <w:t xml:space="preserve"> and </w:t>
            </w:r>
            <w:r w:rsidRPr="00661844">
              <w:rPr>
                <w:b/>
                <w:noProof/>
              </w:rPr>
              <w:t>}</w:t>
            </w:r>
            <w:r>
              <w:t xml:space="preserve"> after all conditionals and loops</w:t>
            </w:r>
            <w:r w:rsidR="00A45C35">
              <w:t xml:space="preserve"> (when missing)</w:t>
            </w:r>
            <w:r>
              <w:t>.</w:t>
            </w:r>
          </w:p>
          <w:p w:rsidR="00E32DC3" w:rsidRDefault="001D1FAE" w:rsidP="00661844">
            <w:pPr>
              <w:numPr>
                <w:ilvl w:val="1"/>
                <w:numId w:val="10"/>
              </w:numPr>
              <w:ind w:left="568" w:hanging="284"/>
            </w:pPr>
            <w:r>
              <w:t>C</w:t>
            </w:r>
            <w:r w:rsidR="00E32DC3">
              <w:t xml:space="preserve">haracter casing: variables and fields made </w:t>
            </w:r>
            <w:r w:rsidR="00E32DC3" w:rsidRPr="00661844">
              <w:rPr>
                <w:b/>
                <w:noProof/>
              </w:rPr>
              <w:t>camelCase</w:t>
            </w:r>
            <w:r w:rsidR="00E32DC3">
              <w:t xml:space="preserve">; types and methods made </w:t>
            </w:r>
            <w:r w:rsidR="00E32DC3" w:rsidRPr="00661844">
              <w:rPr>
                <w:b/>
                <w:noProof/>
              </w:rPr>
              <w:t>PascalCase</w:t>
            </w:r>
            <w:r w:rsidR="00E32DC3">
              <w:t>.</w:t>
            </w:r>
          </w:p>
          <w:p w:rsidR="00E32DC3" w:rsidRDefault="00E32DC3" w:rsidP="00661844">
            <w:pPr>
              <w:numPr>
                <w:ilvl w:val="1"/>
                <w:numId w:val="10"/>
              </w:numPr>
              <w:ind w:left="568" w:hanging="284"/>
            </w:pPr>
            <w:r>
              <w:t>Formatted all other elements of the source code according to the best practices</w:t>
            </w:r>
            <w:r w:rsidR="009B0885">
              <w:t xml:space="preserve"> introduced in the </w:t>
            </w:r>
            <w:r w:rsidR="00FA02F3">
              <w:t>course “</w:t>
            </w:r>
            <w:hyperlink r:id="rId11" w:history="1">
              <w:r w:rsidR="00FA02F3" w:rsidRPr="00ED2E20">
                <w:rPr>
                  <w:rStyle w:val="Hyperlink"/>
                </w:rPr>
                <w:t xml:space="preserve">High-Quality </w:t>
              </w:r>
              <w:r w:rsidR="00FA02F3">
                <w:rPr>
                  <w:rStyle w:val="Hyperlink"/>
                </w:rPr>
                <w:t xml:space="preserve">Programming </w:t>
              </w:r>
              <w:r w:rsidR="00FA02F3" w:rsidRPr="00ED2E20">
                <w:rPr>
                  <w:rStyle w:val="Hyperlink"/>
                </w:rPr>
                <w:t>Code</w:t>
              </w:r>
            </w:hyperlink>
            <w:r w:rsidR="00FA02F3">
              <w:t>”</w:t>
            </w:r>
            <w:r>
              <w:t>.</w:t>
            </w:r>
          </w:p>
          <w:p w:rsidR="009B0885" w:rsidRDefault="009B0885" w:rsidP="00661844">
            <w:pPr>
              <w:numPr>
                <w:ilvl w:val="1"/>
                <w:numId w:val="10"/>
              </w:numPr>
              <w:ind w:left="568" w:hanging="284"/>
            </w:pPr>
            <w:r>
              <w:t>…</w:t>
            </w:r>
          </w:p>
          <w:p w:rsidR="005B5DB5" w:rsidRDefault="008533B1" w:rsidP="00661844">
            <w:pPr>
              <w:numPr>
                <w:ilvl w:val="0"/>
                <w:numId w:val="10"/>
              </w:numPr>
            </w:pPr>
            <w:r>
              <w:t>Renamed variable</w:t>
            </w:r>
            <w:r w:rsidR="005B5DB5">
              <w:t>s:</w:t>
            </w:r>
          </w:p>
          <w:p w:rsidR="005B5DB5" w:rsidRDefault="005B5DB5" w:rsidP="00661844">
            <w:pPr>
              <w:numPr>
                <w:ilvl w:val="1"/>
                <w:numId w:val="10"/>
              </w:numPr>
              <w:ind w:left="568" w:hanging="284"/>
              <w:rPr>
                <w:noProof/>
              </w:rPr>
            </w:pPr>
            <w:r>
              <w:rPr>
                <w:noProof/>
              </w:rPr>
              <w:t xml:space="preserve">In class </w:t>
            </w:r>
            <w:r w:rsidRPr="00661844">
              <w:rPr>
                <w:b/>
                <w:noProof/>
              </w:rPr>
              <w:t>Fifteen</w:t>
            </w:r>
            <w:r>
              <w:rPr>
                <w:noProof/>
              </w:rPr>
              <w:t xml:space="preserve">: </w:t>
            </w:r>
            <w:r w:rsidRPr="00661844">
              <w:rPr>
                <w:b/>
                <w:noProof/>
              </w:rPr>
              <w:t>number</w:t>
            </w:r>
            <w:r>
              <w:rPr>
                <w:noProof/>
              </w:rPr>
              <w:t xml:space="preserve"> </w:t>
            </w:r>
            <w:r w:rsidRPr="00661844">
              <w:rPr>
                <w:noProof/>
              </w:rPr>
              <w:sym w:font="Wingdings" w:char="F0E0"/>
            </w:r>
            <w:r>
              <w:rPr>
                <w:noProof/>
              </w:rPr>
              <w:t xml:space="preserve"> </w:t>
            </w:r>
            <w:r w:rsidRPr="00661844">
              <w:rPr>
                <w:b/>
                <w:noProof/>
              </w:rPr>
              <w:t>numberOfMoves</w:t>
            </w:r>
            <w:r>
              <w:rPr>
                <w:noProof/>
              </w:rPr>
              <w:t>.</w:t>
            </w:r>
          </w:p>
          <w:p w:rsidR="00BE29CC" w:rsidRDefault="005B5DB5" w:rsidP="00661844">
            <w:pPr>
              <w:numPr>
                <w:ilvl w:val="1"/>
                <w:numId w:val="10"/>
              </w:numPr>
              <w:ind w:left="568" w:hanging="284"/>
              <w:rPr>
                <w:noProof/>
              </w:rPr>
            </w:pPr>
            <w:r w:rsidRPr="005B5DB5">
              <w:rPr>
                <w:noProof/>
              </w:rPr>
              <w:t xml:space="preserve">In </w:t>
            </w:r>
            <w:r w:rsidRPr="00661844">
              <w:rPr>
                <w:b/>
                <w:noProof/>
              </w:rPr>
              <w:t>Main(string[] args)</w:t>
            </w:r>
            <w:r>
              <w:rPr>
                <w:noProof/>
              </w:rPr>
              <w:t>:</w:t>
            </w:r>
            <w:r w:rsidR="008533B1">
              <w:rPr>
                <w:noProof/>
              </w:rPr>
              <w:t xml:space="preserve"> </w:t>
            </w:r>
            <w:r w:rsidR="008533B1" w:rsidRPr="00661844">
              <w:rPr>
                <w:b/>
                <w:noProof/>
              </w:rPr>
              <w:t>g</w:t>
            </w:r>
            <w:r w:rsidR="008533B1">
              <w:rPr>
                <w:noProof/>
              </w:rPr>
              <w:t xml:space="preserve"> </w:t>
            </w:r>
            <w:r w:rsidRPr="00661844">
              <w:rPr>
                <w:noProof/>
              </w:rPr>
              <w:sym w:font="Wingdings" w:char="F0E0"/>
            </w:r>
            <w:r w:rsidR="008533B1">
              <w:rPr>
                <w:noProof/>
              </w:rPr>
              <w:t xml:space="preserve"> </w:t>
            </w:r>
            <w:r w:rsidR="008533B1" w:rsidRPr="00661844">
              <w:rPr>
                <w:b/>
                <w:noProof/>
              </w:rPr>
              <w:t>gameFifteen</w:t>
            </w:r>
            <w:r w:rsidR="008533B1">
              <w:rPr>
                <w:noProof/>
              </w:rPr>
              <w:t>.</w:t>
            </w:r>
          </w:p>
          <w:p w:rsidR="00A45AA5" w:rsidRDefault="00A45AA5" w:rsidP="00661844">
            <w:pPr>
              <w:numPr>
                <w:ilvl w:val="1"/>
                <w:numId w:val="10"/>
              </w:numPr>
              <w:ind w:left="568" w:hanging="284"/>
              <w:rPr>
                <w:noProof/>
              </w:rPr>
            </w:pPr>
            <w:r>
              <w:rPr>
                <w:noProof/>
              </w:rPr>
              <w:t>…</w:t>
            </w:r>
          </w:p>
          <w:p w:rsidR="00A45AA5" w:rsidRDefault="00A45AA5" w:rsidP="00661844">
            <w:pPr>
              <w:numPr>
                <w:ilvl w:val="0"/>
                <w:numId w:val="10"/>
              </w:numPr>
            </w:pPr>
            <w:r>
              <w:t>Introduced constants:</w:t>
            </w:r>
          </w:p>
          <w:p w:rsidR="00A45AA5" w:rsidRDefault="00A45AA5" w:rsidP="00661844">
            <w:pPr>
              <w:numPr>
                <w:ilvl w:val="1"/>
                <w:numId w:val="10"/>
              </w:numPr>
              <w:ind w:left="568" w:hanging="284"/>
              <w:rPr>
                <w:noProof/>
              </w:rPr>
            </w:pPr>
            <w:r w:rsidRPr="00661844">
              <w:rPr>
                <w:b/>
              </w:rPr>
              <w:t>GAME_BOARD_SIZE = 4</w:t>
            </w:r>
            <w:r>
              <w:rPr>
                <w:noProof/>
              </w:rPr>
              <w:t xml:space="preserve"> </w:t>
            </w:r>
          </w:p>
          <w:p w:rsidR="00A45AA5" w:rsidRDefault="00A45AA5" w:rsidP="00661844">
            <w:pPr>
              <w:numPr>
                <w:ilvl w:val="1"/>
                <w:numId w:val="10"/>
              </w:numPr>
              <w:ind w:left="568" w:hanging="284"/>
              <w:rPr>
                <w:noProof/>
              </w:rPr>
            </w:pPr>
            <w:r w:rsidRPr="00661844">
              <w:rPr>
                <w:b/>
              </w:rPr>
              <w:t>SCORE_BOARD_SIZE = 5</w:t>
            </w:r>
            <w:r>
              <w:rPr>
                <w:noProof/>
              </w:rPr>
              <w:t>.</w:t>
            </w:r>
          </w:p>
          <w:p w:rsidR="00A45AA5" w:rsidRDefault="00A45AA5" w:rsidP="00661844">
            <w:pPr>
              <w:numPr>
                <w:ilvl w:val="1"/>
                <w:numId w:val="10"/>
              </w:numPr>
              <w:ind w:left="568" w:hanging="284"/>
              <w:rPr>
                <w:noProof/>
              </w:rPr>
            </w:pPr>
            <w:r>
              <w:rPr>
                <w:noProof/>
              </w:rPr>
              <w:t>…</w:t>
            </w:r>
          </w:p>
          <w:p w:rsidR="00A45AA5" w:rsidRDefault="00A45AA5" w:rsidP="00661844">
            <w:pPr>
              <w:numPr>
                <w:ilvl w:val="0"/>
                <w:numId w:val="10"/>
              </w:numPr>
            </w:pPr>
            <w:r>
              <w:t xml:space="preserve">Extracted the method </w:t>
            </w:r>
            <w:r w:rsidRPr="00661844">
              <w:rPr>
                <w:b/>
                <w:noProof/>
              </w:rPr>
              <w:t>GenerateRandomGame()</w:t>
            </w:r>
            <w:r>
              <w:t xml:space="preserve"> from the method </w:t>
            </w:r>
            <w:r w:rsidRPr="00661844">
              <w:rPr>
                <w:b/>
                <w:noProof/>
              </w:rPr>
              <w:t>Main()</w:t>
            </w:r>
            <w:r>
              <w:t>.</w:t>
            </w:r>
          </w:p>
          <w:p w:rsidR="00F33549" w:rsidRDefault="00F33549" w:rsidP="00661844">
            <w:pPr>
              <w:numPr>
                <w:ilvl w:val="0"/>
                <w:numId w:val="10"/>
              </w:numPr>
            </w:pPr>
            <w:r>
              <w:t xml:space="preserve">Introduced class </w:t>
            </w:r>
            <w:r w:rsidRPr="00661844">
              <w:rPr>
                <w:b/>
                <w:noProof/>
              </w:rPr>
              <w:t>ScoreBoard</w:t>
            </w:r>
            <w:r>
              <w:t xml:space="preserve"> and moved all related functionality in it.</w:t>
            </w:r>
          </w:p>
          <w:p w:rsidR="001D1FAE" w:rsidRDefault="005B5DB5" w:rsidP="001D1FAE">
            <w:pPr>
              <w:numPr>
                <w:ilvl w:val="0"/>
                <w:numId w:val="10"/>
              </w:numPr>
            </w:pPr>
            <w:r>
              <w:t xml:space="preserve">Moved method </w:t>
            </w:r>
            <w:r w:rsidRPr="00661844">
              <w:rPr>
                <w:b/>
                <w:noProof/>
              </w:rPr>
              <w:t>GenerateRandomNumber(int start, int end)</w:t>
            </w:r>
            <w:r w:rsidR="00A45AA5">
              <w:t xml:space="preserve"> to separate class </w:t>
            </w:r>
            <w:r w:rsidR="00A45AA5" w:rsidRPr="00661844">
              <w:rPr>
                <w:b/>
                <w:noProof/>
              </w:rPr>
              <w:t>RandomUtils</w:t>
            </w:r>
            <w:r w:rsidR="00A45AA5">
              <w:t>.</w:t>
            </w:r>
          </w:p>
          <w:p w:rsidR="00A45AA5" w:rsidRDefault="00A45AA5" w:rsidP="001D1FAE">
            <w:pPr>
              <w:numPr>
                <w:ilvl w:val="0"/>
                <w:numId w:val="10"/>
              </w:numPr>
            </w:pPr>
            <w:r>
              <w:t>…</w:t>
            </w:r>
          </w:p>
        </w:tc>
      </w:tr>
    </w:tbl>
    <w:p w:rsidR="008F45D9" w:rsidRDefault="008F45D9" w:rsidP="001D1FAE">
      <w:bookmarkStart w:id="0" w:name="_GoBack"/>
      <w:bookmarkEnd w:id="0"/>
    </w:p>
    <w:p w:rsidR="003A501F" w:rsidRDefault="003A501F" w:rsidP="003A501F">
      <w:pPr>
        <w:pStyle w:val="Heading1"/>
        <w:jc w:val="center"/>
      </w:pPr>
      <w:r>
        <w:lastRenderedPageBreak/>
        <w:t>“Bulls and Cows” Game</w:t>
      </w:r>
    </w:p>
    <w:p w:rsidR="003A501F" w:rsidRPr="006945F8" w:rsidRDefault="003A501F" w:rsidP="003A501F"/>
    <w:p w:rsidR="003A501F" w:rsidRDefault="003A501F" w:rsidP="003A501F">
      <w:r>
        <w:t xml:space="preserve">Your task is to write an interactive </w:t>
      </w:r>
      <w:r w:rsidRPr="009112FB">
        <w:rPr>
          <w:b/>
        </w:rPr>
        <w:t>console-based implementation of the game “Cows and Bulls”</w:t>
      </w:r>
      <w:r>
        <w:t xml:space="preserve"> in which the </w:t>
      </w:r>
      <w:r w:rsidRPr="009112FB">
        <w:rPr>
          <w:b/>
        </w:rPr>
        <w:t>player tries to guess a secret number</w:t>
      </w:r>
      <w:r>
        <w:t xml:space="preserve">. At the start of the game the computer generates a random secret number of 4 decimal digits (e.g. 7725). At each step the player makes a guess to the computer (e.g. 2375) and the computer answers how many digits are </w:t>
      </w:r>
      <w:r w:rsidRPr="009112FB">
        <w:rPr>
          <w:b/>
        </w:rPr>
        <w:t>correct</w:t>
      </w:r>
      <w:r>
        <w:t xml:space="preserve"> (</w:t>
      </w:r>
      <w:r w:rsidRPr="009112FB">
        <w:rPr>
          <w:b/>
        </w:rPr>
        <w:t>bulls</w:t>
      </w:r>
      <w:r>
        <w:t xml:space="preserve">) and how many digits are present in the secret number but are </w:t>
      </w:r>
      <w:r w:rsidRPr="009112FB">
        <w:rPr>
          <w:b/>
        </w:rPr>
        <w:t>misplaced</w:t>
      </w:r>
      <w:r>
        <w:t xml:space="preserve"> (</w:t>
      </w:r>
      <w:r w:rsidRPr="009112FB">
        <w:rPr>
          <w:b/>
        </w:rPr>
        <w:t>cows</w:t>
      </w:r>
      <w:r>
        <w:t>). For example, if the secret number is 7725 and the guess number is 2375, this means 1 bull (the last digit ‘5’) and 2 cows (the digits ‘2’ and ‘7’). Note that a single digit can either represent a bull, or a cow, but not two bulls, two cows or bull and cow in the same time. For example, if the secret number is 2424 and the guess number is 4144, the result is 1 bull and 1 cow. The game ends when the player’s guess is correct. Otherwise the computer prints the number of bulls and cows of the last guess and invites the player to try another guess.</w:t>
      </w:r>
      <w:r w:rsidRPr="00B5414F">
        <w:t xml:space="preserve"> </w:t>
      </w:r>
      <w:r>
        <w:t>When the game is finished, a new game automatically starts.</w:t>
      </w:r>
    </w:p>
    <w:p w:rsidR="003A501F" w:rsidRDefault="003A501F" w:rsidP="003A501F">
      <w:r>
        <w:t xml:space="preserve">If the player is bored, he or she can enter the command </w:t>
      </w:r>
      <w:r w:rsidRPr="009112FB">
        <w:rPr>
          <w:b/>
        </w:rPr>
        <w:t>'help'</w:t>
      </w:r>
      <w:r>
        <w:t xml:space="preserve"> instead of a guess number and as  a response the computer should reveal a bull at a random position (different position every time). The player can request starting a new game by entering the command </w:t>
      </w:r>
      <w:r w:rsidRPr="009112FB">
        <w:rPr>
          <w:b/>
        </w:rPr>
        <w:t>'restart'</w:t>
      </w:r>
      <w:r>
        <w:t>.</w:t>
      </w:r>
    </w:p>
    <w:p w:rsidR="003A501F" w:rsidRDefault="003A501F" w:rsidP="003A501F">
      <w:r>
        <w:t xml:space="preserve">Your program should implement a local top scoreboard to keep the best results and the names of their authors. Initially, at the program start, the top scoreboard is empty. It </w:t>
      </w:r>
      <w:r w:rsidRPr="006C6087">
        <w:rPr>
          <w:b/>
        </w:rPr>
        <w:t>keeps the top 5 results</w:t>
      </w:r>
      <w:r>
        <w:t xml:space="preserve"> sorted in ascending order by the number of guesses. When a game is finished by correct guess of the secret number and without using the </w:t>
      </w:r>
      <w:r w:rsidRPr="006C6087">
        <w:rPr>
          <w:b/>
        </w:rPr>
        <w:t>'help'</w:t>
      </w:r>
      <w:r>
        <w:t xml:space="preserve"> command, the player’s result can enter in the top scoreboard if his or her number of guesses is less than some of the other achievements staying in the top scoreboard. When the player’s result enters the scoreboard, the player should enter his or her name or nickname.</w:t>
      </w:r>
    </w:p>
    <w:p w:rsidR="003A501F" w:rsidRPr="00094456" w:rsidRDefault="003A501F" w:rsidP="003A501F">
      <w:r>
        <w:t xml:space="preserve">The player can request printing the top scoreboard during the game by entering the command </w:t>
      </w:r>
      <w:r w:rsidRPr="009112FB">
        <w:rPr>
          <w:b/>
        </w:rPr>
        <w:t>'top'</w:t>
      </w:r>
      <w:r>
        <w:t xml:space="preserve">. The player can request stopping the game and exiting from the program the command </w:t>
      </w:r>
      <w:r w:rsidRPr="009112FB">
        <w:rPr>
          <w:b/>
        </w:rPr>
        <w:t>'exit'</w:t>
      </w:r>
      <w:r>
        <w:t>.</w:t>
      </w:r>
    </w:p>
    <w:p w:rsidR="003A501F" w:rsidRDefault="003A501F" w:rsidP="003A501F">
      <w:pPr>
        <w:pStyle w:val="Heading2"/>
      </w:pPr>
      <w:r>
        <w:t>Example Game Session</w:t>
      </w:r>
    </w:p>
    <w:p w:rsidR="003A501F" w:rsidRPr="001C47DB" w:rsidRDefault="003A501F" w:rsidP="003A501F">
      <w:r>
        <w:t xml:space="preserve">At the start of this game session the computer’s secret random number is 7725. The player’s input is shown in </w:t>
      </w:r>
      <w:r w:rsidRPr="00EB1088">
        <w:rPr>
          <w:i/>
        </w:rPr>
        <w:t>italic</w:t>
      </w:r>
      <w:r>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096"/>
      </w:tblGrid>
      <w:tr w:rsidR="003A501F" w:rsidRPr="00764E7B" w:rsidTr="007E0452">
        <w:tc>
          <w:tcPr>
            <w:tcW w:w="10192" w:type="dxa"/>
          </w:tcPr>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sidRPr="004E536B">
              <w:rPr>
                <w:rFonts w:ascii="Consolas" w:hAnsi="Consolas" w:cs="Consolas"/>
                <w:b/>
                <w:i/>
                <w:noProof/>
                <w:sz w:val="21"/>
                <w:szCs w:val="21"/>
              </w:rPr>
              <w:t>2375</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9264" behindDoc="0" locked="0" layoutInCell="1" allowOverlap="1" wp14:anchorId="041BABA7" wp14:editId="3494EA4E">
                      <wp:simplePos x="0" y="0"/>
                      <wp:positionH relativeFrom="column">
                        <wp:posOffset>2520950</wp:posOffset>
                      </wp:positionH>
                      <wp:positionV relativeFrom="paragraph">
                        <wp:posOffset>12065</wp:posOffset>
                      </wp:positionV>
                      <wp:extent cx="1805940" cy="571500"/>
                      <wp:effectExtent l="9525" t="271780" r="13335" b="1397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3A501F" w:rsidRDefault="003A501F" w:rsidP="003A501F">
                                  <w:pPr>
                                    <w:spacing w:before="0" w:after="0"/>
                                  </w:pPr>
                                  <w:r>
                                    <w:t>Assume the computer’s secret number is 7725.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1BABA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198.5pt;margin-top:.95pt;width:142.2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" adj="1139,-9504">
                      <v:textbox>
                        <w:txbxContent>
                          <w:p w:rsidR="003A501F" w:rsidRDefault="003A501F" w:rsidP="003A501F">
                            <w:pPr>
                              <w:spacing w:before="0" w:after="0"/>
                            </w:pPr>
                            <w:r>
                              <w:t>Assume the computer’s secret number is 7725.</w:t>
                            </w:r>
                          </w:p>
                        </w:txbxContent>
                      </v:textbox>
                    </v:shape>
                  </w:pict>
                </mc:Fallback>
              </mc:AlternateContent>
            </w:r>
            <w:r>
              <w:rPr>
                <w:rFonts w:ascii="Consolas" w:hAnsi="Consolas" w:cs="Consolas"/>
                <w:b/>
                <w:noProof/>
                <w:sz w:val="21"/>
                <w:szCs w:val="21"/>
              </w:rPr>
              <w:t>Wrong number! Bulls: 1, Cows: 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sidRPr="004E536B">
              <w:rPr>
                <w:rFonts w:ascii="Consolas" w:hAnsi="Consolas" w:cs="Consolas"/>
                <w:b/>
                <w:i/>
                <w:noProof/>
                <w:sz w:val="21"/>
                <w:szCs w:val="21"/>
              </w:rPr>
              <w:t>8946</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3A501F" w:rsidRDefault="003A501F" w:rsidP="007E0452">
            <w:pPr>
              <w:spacing w:before="0" w:after="0"/>
              <w:rPr>
                <w:rFonts w:ascii="Consolas" w:hAnsi="Consolas" w:cs="Consolas"/>
                <w:b/>
                <w:i/>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top</w:t>
            </w:r>
          </w:p>
          <w:p w:rsidR="003A501F" w:rsidRPr="003B271A" w:rsidRDefault="003A501F" w:rsidP="007E0452">
            <w:pPr>
              <w:spacing w:before="0" w:after="0"/>
              <w:rPr>
                <w:rFonts w:ascii="Consolas" w:hAnsi="Consolas" w:cs="Consolas"/>
                <w:b/>
                <w:noProof/>
                <w:sz w:val="21"/>
                <w:szCs w:val="21"/>
              </w:rPr>
            </w:pPr>
            <w:r>
              <w:rPr>
                <w:rFonts w:ascii="Consolas" w:hAnsi="Consolas" w:cs="Consolas"/>
                <w:b/>
                <w:noProof/>
                <w:sz w:val="21"/>
                <w:szCs w:val="21"/>
              </w:rPr>
              <w:t>Top scoreboard is empty.</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sidRPr="004E536B">
              <w:rPr>
                <w:rFonts w:ascii="Consolas" w:hAnsi="Consolas" w:cs="Consolas"/>
                <w:b/>
                <w:i/>
                <w:noProof/>
                <w:sz w:val="21"/>
                <w:szCs w:val="21"/>
              </w:rPr>
              <w:t>1055</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1, Cows: 0</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2</w:t>
            </w:r>
            <w:r w:rsidRPr="004E536B">
              <w:rPr>
                <w:rFonts w:ascii="Consolas" w:hAnsi="Consolas" w:cs="Consolas"/>
                <w:b/>
                <w:i/>
                <w:noProof/>
                <w:sz w:val="21"/>
                <w:szCs w:val="21"/>
              </w:rPr>
              <w:t>253</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0, Cows: 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sidRPr="004E536B">
              <w:rPr>
                <w:rFonts w:ascii="Consolas" w:hAnsi="Consolas" w:cs="Consolas"/>
                <w:b/>
                <w:i/>
                <w:noProof/>
                <w:sz w:val="21"/>
                <w:szCs w:val="21"/>
              </w:rPr>
              <w:t>7</w:t>
            </w:r>
            <w:r>
              <w:rPr>
                <w:rFonts w:ascii="Consolas" w:hAnsi="Consolas" w:cs="Consolas"/>
                <w:b/>
                <w:i/>
                <w:noProof/>
                <w:sz w:val="21"/>
                <w:szCs w:val="21"/>
              </w:rPr>
              <w:t>375</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2, Cows: 1</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2775</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2, Cows: 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7725</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Congratulations! You guessed the secret number in 7 attempts.</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lastRenderedPageBreak/>
              <w:t xml:space="preserve">Please enter your name for the top scoreboard: </w:t>
            </w:r>
            <w:r w:rsidRPr="00216861">
              <w:rPr>
                <w:rFonts w:ascii="Consolas" w:hAnsi="Consolas" w:cs="Consolas"/>
                <w:b/>
                <w:i/>
                <w:noProof/>
                <w:sz w:val="21"/>
                <w:szCs w:val="21"/>
              </w:rPr>
              <w:t>Ba</w:t>
            </w:r>
            <w:r>
              <w:rPr>
                <w:rFonts w:ascii="Consolas" w:hAnsi="Consolas" w:cs="Consolas"/>
                <w:b/>
                <w:i/>
                <w:noProof/>
                <w:sz w:val="21"/>
                <w:szCs w:val="21"/>
              </w:rPr>
              <w:t>y</w:t>
            </w:r>
            <w:r w:rsidRPr="00216861">
              <w:rPr>
                <w:rFonts w:ascii="Consolas" w:hAnsi="Consolas" w:cs="Consolas"/>
                <w:b/>
                <w:i/>
                <w:noProof/>
                <w:sz w:val="21"/>
                <w:szCs w:val="21"/>
              </w:rPr>
              <w:t xml:space="preserve"> Ivan</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Scoreboard:</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1. Bay Ivan --&gt; 7 guesses</w:t>
            </w:r>
          </w:p>
          <w:p w:rsidR="003A501F" w:rsidRDefault="003A501F" w:rsidP="007E0452">
            <w:pPr>
              <w:spacing w:before="0" w:after="0"/>
              <w:rPr>
                <w:rFonts w:ascii="Consolas" w:hAnsi="Consolas" w:cs="Consolas"/>
                <w:b/>
                <w:noProof/>
                <w:sz w:val="21"/>
                <w:szCs w:val="21"/>
              </w:rPr>
            </w:pP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60288" behindDoc="0" locked="0" layoutInCell="1" allowOverlap="1" wp14:anchorId="4FED747F" wp14:editId="639B14E2">
                      <wp:simplePos x="0" y="0"/>
                      <wp:positionH relativeFrom="column">
                        <wp:posOffset>2604770</wp:posOffset>
                      </wp:positionH>
                      <wp:positionV relativeFrom="paragraph">
                        <wp:posOffset>34925</wp:posOffset>
                      </wp:positionV>
                      <wp:extent cx="1805940" cy="571500"/>
                      <wp:effectExtent l="7620" t="275590" r="5715" b="1016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3A501F" w:rsidRDefault="003A501F" w:rsidP="003A501F">
                                  <w:pPr>
                                    <w:spacing w:before="0" w:after="0"/>
                                  </w:pPr>
                                  <w:r>
                                    <w:t>Assume the computer’s secret number is 8130.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D747F" id="AutoShape 4" o:spid="_x0000_s1027" type="#_x0000_t62" style="position:absolute;left:0;text-align:left;margin-left:205.1pt;margin-top:2.75pt;width:142.2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" adj="1139,-9504">
                      <v:textbox>
                        <w:txbxContent>
                          <w:p w:rsidR="003A501F" w:rsidRDefault="003A501F" w:rsidP="003A501F">
                            <w:pPr>
                              <w:spacing w:before="0" w:after="0"/>
                            </w:pPr>
                            <w:r>
                              <w:t>Assume the computer’s secret number is 8130.</w:t>
                            </w:r>
                          </w:p>
                        </w:txbxContent>
                      </v:textbox>
                    </v:shape>
                  </w:pict>
                </mc:Fallback>
              </mc:AlternateContent>
            </w:r>
            <w:r>
              <w:rPr>
                <w:rFonts w:ascii="Consolas" w:hAnsi="Consolas" w:cs="Consolas"/>
                <w:b/>
                <w:noProof/>
                <w:sz w:val="21"/>
                <w:szCs w:val="21"/>
              </w:rPr>
              <w:t xml:space="preserve">Wrong number! Bulls: </w:t>
            </w:r>
            <w:r>
              <w:rPr>
                <w:rFonts w:ascii="Consolas" w:hAnsi="Consolas" w:cs="Consolas"/>
                <w:b/>
                <w:noProof/>
                <w:sz w:val="21"/>
                <w:szCs w:val="21"/>
                <w:lang w:val="bg-BG"/>
              </w:rPr>
              <w:t>1</w:t>
            </w:r>
            <w:r>
              <w:rPr>
                <w:rFonts w:ascii="Consolas" w:hAnsi="Consolas" w:cs="Consolas"/>
                <w:b/>
                <w:noProof/>
                <w:sz w:val="21"/>
                <w:szCs w:val="21"/>
              </w:rPr>
              <w:t xml:space="preserve">, Cows: </w:t>
            </w:r>
            <w:r>
              <w:rPr>
                <w:rFonts w:ascii="Consolas" w:hAnsi="Consolas" w:cs="Consolas"/>
                <w:b/>
                <w:noProof/>
                <w:sz w:val="21"/>
                <w:szCs w:val="21"/>
                <w:lang w:val="bg-BG"/>
              </w:rPr>
              <w:t>1</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4567</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8901</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1, Cows: 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top</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Scoreboard:</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1. Bay Ivan --&gt; 7 guesses</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restart</w:t>
            </w:r>
          </w:p>
          <w:p w:rsidR="003A501F" w:rsidRDefault="003A501F" w:rsidP="007E0452">
            <w:pPr>
              <w:spacing w:before="0" w:after="0"/>
              <w:rPr>
                <w:rFonts w:ascii="Consolas" w:hAnsi="Consolas" w:cs="Consolas"/>
                <w:b/>
                <w:noProof/>
                <w:sz w:val="21"/>
                <w:szCs w:val="21"/>
              </w:rPr>
            </w:pP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61312" behindDoc="0" locked="0" layoutInCell="1" allowOverlap="1" wp14:anchorId="4F7D1FC1" wp14:editId="0E382069">
                      <wp:simplePos x="0" y="0"/>
                      <wp:positionH relativeFrom="column">
                        <wp:posOffset>2574290</wp:posOffset>
                      </wp:positionH>
                      <wp:positionV relativeFrom="paragraph">
                        <wp:posOffset>29845</wp:posOffset>
                      </wp:positionV>
                      <wp:extent cx="1805940" cy="571500"/>
                      <wp:effectExtent l="5715" t="274955" r="7620" b="107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3A501F" w:rsidRDefault="003A501F" w:rsidP="003A501F">
                                  <w:pPr>
                                    <w:spacing w:before="0" w:after="0"/>
                                  </w:pPr>
                                  <w:r>
                                    <w:t>Assume the computer’s secret number is 0347.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D1FC1" id="AutoShape 6" o:spid="_x0000_s1028" type="#_x0000_t62" style="position:absolute;left:0;text-align:left;margin-left:202.7pt;margin-top:2.35pt;width:142.2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" adj="1139,-9504">
                      <v:textbox>
                        <w:txbxContent>
                          <w:p w:rsidR="003A501F" w:rsidRDefault="003A501F" w:rsidP="003A501F">
                            <w:pPr>
                              <w:spacing w:before="0" w:after="0"/>
                            </w:pPr>
                            <w:r>
                              <w:t>Assume the computer’s secret number is 0347.</w:t>
                            </w:r>
                          </w:p>
                        </w:txbxContent>
                      </v:textbox>
                    </v:shape>
                  </w:pict>
                </mc:Fallback>
              </mc:AlternateContent>
            </w:r>
            <w:r>
              <w:rPr>
                <w:rFonts w:ascii="Consolas" w:hAnsi="Consolas" w:cs="Consolas"/>
                <w:b/>
                <w:noProof/>
                <w:sz w:val="21"/>
                <w:szCs w:val="21"/>
              </w:rPr>
              <w:t>Wrong number! Bulls: 0, Cows: 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5678</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0, Cows: 1</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help</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The number looks like XX4X.</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9043</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1, Cows: 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help</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The number looks like 0X4X.</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0642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2, Cows: 0</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0348</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8, Cows: 0</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0347</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Congratulations! You guessed the secret number in 6 attempts and 2 cheats.</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You are not allowed to enter the top scoreboard.</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Scoreboard:</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1. Bay Ivan --&gt; 7 guesses</w:t>
            </w:r>
          </w:p>
          <w:p w:rsidR="003A501F" w:rsidRDefault="003A501F" w:rsidP="007E0452">
            <w:pPr>
              <w:spacing w:before="0" w:after="0"/>
              <w:rPr>
                <w:rFonts w:ascii="Consolas" w:hAnsi="Consolas" w:cs="Consolas"/>
                <w:b/>
                <w:noProof/>
                <w:sz w:val="21"/>
                <w:szCs w:val="21"/>
              </w:rPr>
            </w:pP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62336" behindDoc="0" locked="0" layoutInCell="1" allowOverlap="1" wp14:anchorId="1A4001D6" wp14:editId="2493303B">
                      <wp:simplePos x="0" y="0"/>
                      <wp:positionH relativeFrom="column">
                        <wp:posOffset>2559050</wp:posOffset>
                      </wp:positionH>
                      <wp:positionV relativeFrom="paragraph">
                        <wp:posOffset>19685</wp:posOffset>
                      </wp:positionV>
                      <wp:extent cx="1805940" cy="571500"/>
                      <wp:effectExtent l="9525" t="274955" r="13335" b="1079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3A501F" w:rsidRDefault="003A501F" w:rsidP="003A501F">
                                  <w:pPr>
                                    <w:spacing w:before="0" w:after="0"/>
                                  </w:pPr>
                                  <w:r>
                                    <w:t>Assume the computer’s secret number is 2133.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001D6" id="AutoShape 9" o:spid="_x0000_s1029" type="#_x0000_t62" style="position:absolute;left:0;text-align:left;margin-left:201.5pt;margin-top:1.55pt;width:142.2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" adj="1139,-9504">
                      <v:textbox>
                        <w:txbxContent>
                          <w:p w:rsidR="003A501F" w:rsidRDefault="003A501F" w:rsidP="003A501F">
                            <w:pPr>
                              <w:spacing w:before="0" w:after="0"/>
                            </w:pPr>
                            <w:r>
                              <w:t>Assume the computer’s secret number is 2133.</w:t>
                            </w:r>
                          </w:p>
                        </w:txbxContent>
                      </v:textbox>
                    </v:shape>
                  </w:pict>
                </mc:Fallback>
              </mc:AlternateContent>
            </w:r>
            <w:r>
              <w:rPr>
                <w:rFonts w:ascii="Consolas" w:hAnsi="Consolas" w:cs="Consolas"/>
                <w:b/>
                <w:noProof/>
                <w:sz w:val="21"/>
                <w:szCs w:val="21"/>
              </w:rPr>
              <w:t>Wrong number! Bulls: 1, Cows: 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5678</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9012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Wrong number! Bulls: 0, Cows: 2</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win</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Incorrect guess or command!</w:t>
            </w:r>
          </w:p>
          <w:p w:rsidR="003A501F" w:rsidRDefault="003A501F" w:rsidP="007E0452">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exit</w:t>
            </w:r>
          </w:p>
          <w:p w:rsidR="003A501F" w:rsidRPr="00764E7B" w:rsidRDefault="003A501F" w:rsidP="007E0452">
            <w:pPr>
              <w:spacing w:before="0" w:after="0"/>
              <w:rPr>
                <w:rFonts w:ascii="Consolas" w:hAnsi="Consolas" w:cs="Consolas"/>
                <w:b/>
                <w:noProof/>
                <w:sz w:val="21"/>
                <w:szCs w:val="21"/>
              </w:rPr>
            </w:pPr>
            <w:r>
              <w:rPr>
                <w:rFonts w:ascii="Consolas" w:hAnsi="Consolas" w:cs="Consolas"/>
                <w:b/>
                <w:noProof/>
                <w:sz w:val="21"/>
                <w:szCs w:val="21"/>
              </w:rPr>
              <w:t>Good bye!</w:t>
            </w:r>
          </w:p>
        </w:tc>
      </w:tr>
    </w:tbl>
    <w:p w:rsidR="003A501F" w:rsidRDefault="003A501F" w:rsidP="003A501F">
      <w:r>
        <w:lastRenderedPageBreak/>
        <w:t xml:space="preserve">Some players could try to cheat by entering illegal moves, so be cautious and </w:t>
      </w:r>
      <w:r w:rsidRPr="00FA58CB">
        <w:rPr>
          <w:b/>
        </w:rPr>
        <w:t>prevent illegal input</w:t>
      </w:r>
      <w:r>
        <w:t>.</w:t>
      </w:r>
    </w:p>
    <w:p w:rsidR="003A501F" w:rsidRPr="0092595E" w:rsidRDefault="003A501F" w:rsidP="001D1FAE"/>
    <w:sectPr w:rsidR="003A501F" w:rsidRPr="0092595E" w:rsidSect="00164873">
      <w:headerReference w:type="default" r:id="rId12"/>
      <w:footerReference w:type="default" r:id="rId13"/>
      <w:type w:val="continuous"/>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8CF" w:rsidRDefault="002648CF">
      <w:r>
        <w:separator/>
      </w:r>
    </w:p>
  </w:endnote>
  <w:endnote w:type="continuationSeparator" w:id="0">
    <w:p w:rsidR="002648CF" w:rsidRDefault="0026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altName w:val="Tahoma"/>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6D" w:rsidRPr="000E532F" w:rsidRDefault="0058456D"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58456D" w:rsidRPr="00F44305" w:rsidTr="00A97129">
      <w:trPr>
        <w:trHeight w:val="60"/>
      </w:trPr>
      <w:tc>
        <w:tcPr>
          <w:tcW w:w="10206" w:type="dxa"/>
          <w:gridSpan w:val="3"/>
          <w:shd w:val="clear" w:color="auto" w:fill="CCFF00"/>
          <w:vAlign w:val="center"/>
        </w:tcPr>
        <w:p w:rsidR="0058456D" w:rsidRPr="00F44305" w:rsidRDefault="0058456D" w:rsidP="00A97129">
          <w:pPr>
            <w:pStyle w:val="Header"/>
            <w:rPr>
              <w:rFonts w:ascii="Lucida Sans" w:hAnsi="Lucida Sans"/>
              <w:sz w:val="8"/>
              <w:szCs w:val="8"/>
            </w:rPr>
          </w:pPr>
        </w:p>
      </w:tc>
    </w:tr>
    <w:tr w:rsidR="0058456D" w:rsidRPr="0017625F" w:rsidTr="00A97129">
      <w:trPr>
        <w:trHeight w:val="56"/>
      </w:trPr>
      <w:tc>
        <w:tcPr>
          <w:tcW w:w="3119" w:type="dxa"/>
          <w:vAlign w:val="center"/>
        </w:tcPr>
        <w:p w:rsidR="0058456D" w:rsidRPr="000E532F" w:rsidRDefault="0058456D" w:rsidP="00084F57">
          <w:pPr>
            <w:pStyle w:val="Footer"/>
            <w:spacing w:before="60"/>
            <w:jc w:val="left"/>
            <w:rPr>
              <w:b/>
              <w:i/>
            </w:rPr>
          </w:pPr>
          <w:r w:rsidRPr="000E532F">
            <w:rPr>
              <w:b/>
              <w:i/>
            </w:rPr>
            <w:t>Deliver more than expected</w:t>
          </w:r>
        </w:p>
      </w:tc>
      <w:tc>
        <w:tcPr>
          <w:tcW w:w="3543" w:type="dxa"/>
          <w:vAlign w:val="center"/>
        </w:tcPr>
        <w:p w:rsidR="0058456D" w:rsidRPr="000E532F" w:rsidRDefault="0058456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3A501F">
            <w:rPr>
              <w:noProof/>
            </w:rPr>
            <w:t>6</w:t>
          </w:r>
          <w:r w:rsidRPr="000E532F">
            <w:fldChar w:fldCharType="end"/>
          </w:r>
          <w:r w:rsidRPr="000E532F">
            <w:t xml:space="preserve"> of </w:t>
          </w:r>
          <w:fldSimple w:instr=" NUMPAGES ">
            <w:r w:rsidR="003A501F">
              <w:rPr>
                <w:noProof/>
              </w:rPr>
              <w:t>6</w:t>
            </w:r>
          </w:fldSimple>
        </w:p>
      </w:tc>
      <w:tc>
        <w:tcPr>
          <w:tcW w:w="3544" w:type="dxa"/>
          <w:vAlign w:val="center"/>
        </w:tcPr>
        <w:p w:rsidR="0058456D" w:rsidRPr="000E532F" w:rsidRDefault="0058456D" w:rsidP="00084F57">
          <w:pPr>
            <w:pStyle w:val="Footer"/>
            <w:spacing w:before="60"/>
            <w:jc w:val="right"/>
            <w:rPr>
              <w:b/>
              <w:szCs w:val="22"/>
            </w:rPr>
          </w:pPr>
          <w:r w:rsidRPr="000E532F">
            <w:rPr>
              <w:b/>
              <w:szCs w:val="22"/>
            </w:rPr>
            <w:t>www.telerik.com</w:t>
          </w:r>
        </w:p>
      </w:tc>
    </w:tr>
  </w:tbl>
  <w:p w:rsidR="0058456D" w:rsidRPr="000E532F" w:rsidRDefault="0058456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8CF" w:rsidRDefault="002648CF">
      <w:r>
        <w:separator/>
      </w:r>
    </w:p>
  </w:footnote>
  <w:footnote w:type="continuationSeparator" w:id="0">
    <w:p w:rsidR="002648CF" w:rsidRDefault="00264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58456D" w:rsidRPr="0017625F" w:rsidTr="00084F57">
      <w:trPr>
        <w:trHeight w:val="675"/>
      </w:trPr>
      <w:tc>
        <w:tcPr>
          <w:tcW w:w="3119" w:type="dxa"/>
        </w:tcPr>
        <w:p w:rsidR="0058456D" w:rsidRPr="0017625F" w:rsidRDefault="002E5924" w:rsidP="00134C58">
          <w:pPr>
            <w:pStyle w:val="Header"/>
            <w:jc w:val="left"/>
          </w:pPr>
          <w:r w:rsidRPr="0017625F">
            <w:rPr>
              <w:noProof/>
            </w:rPr>
            <w:drawing>
              <wp:inline distT="0" distB="0" distL="0" distR="0">
                <wp:extent cx="1885950" cy="333375"/>
                <wp:effectExtent l="0" t="0" r="0" b="9525"/>
                <wp:docPr id="3"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58456D" w:rsidRPr="000E532F" w:rsidRDefault="0058456D" w:rsidP="00A9626F">
          <w:pPr>
            <w:pStyle w:val="Header"/>
            <w:spacing w:before="60" w:line="240" w:lineRule="exact"/>
          </w:pPr>
          <w:r w:rsidRPr="000E532F">
            <w:t>33, Alexander Malinov Blvd.</w:t>
          </w:r>
          <w:r>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58456D" w:rsidRPr="000E532F" w:rsidRDefault="0058456D" w:rsidP="00134C58">
          <w:pPr>
            <w:pStyle w:val="Header"/>
            <w:spacing w:line="240" w:lineRule="exact"/>
          </w:pPr>
          <w:r w:rsidRPr="000E532F">
            <w:t>Phone: (+359) 2 80-99-862; Fax: (+359) 2 80-99-888</w:t>
          </w:r>
        </w:p>
      </w:tc>
    </w:tr>
    <w:tr w:rsidR="0058456D" w:rsidRPr="0017625F" w:rsidTr="00A9626F">
      <w:trPr>
        <w:trHeight w:val="60"/>
      </w:trPr>
      <w:tc>
        <w:tcPr>
          <w:tcW w:w="10206" w:type="dxa"/>
          <w:gridSpan w:val="2"/>
          <w:shd w:val="clear" w:color="auto" w:fill="CCFF00"/>
        </w:tcPr>
        <w:p w:rsidR="0058456D" w:rsidRPr="0017625F" w:rsidRDefault="0058456D">
          <w:pPr>
            <w:pStyle w:val="Header"/>
            <w:rPr>
              <w:sz w:val="8"/>
              <w:szCs w:val="8"/>
            </w:rPr>
          </w:pPr>
        </w:p>
      </w:tc>
    </w:tr>
  </w:tbl>
  <w:p w:rsidR="0058456D" w:rsidRPr="000E532F" w:rsidRDefault="0058456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11924"/>
    <w:multiLevelType w:val="hybridMultilevel"/>
    <w:tmpl w:val="EA5A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B7630"/>
    <w:multiLevelType w:val="hybridMultilevel"/>
    <w:tmpl w:val="A90241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38264E9C"/>
    <w:multiLevelType w:val="hybridMultilevel"/>
    <w:tmpl w:val="459277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5705A"/>
    <w:multiLevelType w:val="hybridMultilevel"/>
    <w:tmpl w:val="DF3CC602"/>
    <w:lvl w:ilvl="0" w:tplc="C2FA8F12">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30EF6"/>
    <w:multiLevelType w:val="hybridMultilevel"/>
    <w:tmpl w:val="4BCE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797434"/>
    <w:multiLevelType w:val="hybridMultilevel"/>
    <w:tmpl w:val="874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0261F"/>
    <w:multiLevelType w:val="hybridMultilevel"/>
    <w:tmpl w:val="6334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E2C51"/>
    <w:multiLevelType w:val="hybridMultilevel"/>
    <w:tmpl w:val="C62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8"/>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6"/>
  </w:num>
  <w:num w:numId="10">
    <w:abstractNumId w:val="4"/>
  </w:num>
  <w:num w:numId="11">
    <w:abstractNumId w:val="2"/>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27702"/>
    <w:rsid w:val="00040680"/>
    <w:rsid w:val="00041FCA"/>
    <w:rsid w:val="00047D83"/>
    <w:rsid w:val="00056F5C"/>
    <w:rsid w:val="00063ABA"/>
    <w:rsid w:val="00067D21"/>
    <w:rsid w:val="00075246"/>
    <w:rsid w:val="00081121"/>
    <w:rsid w:val="00084F57"/>
    <w:rsid w:val="00094456"/>
    <w:rsid w:val="000A0D35"/>
    <w:rsid w:val="000D6489"/>
    <w:rsid w:val="000E002F"/>
    <w:rsid w:val="000E15C0"/>
    <w:rsid w:val="000E532F"/>
    <w:rsid w:val="000E6EA7"/>
    <w:rsid w:val="000F4FC3"/>
    <w:rsid w:val="00121178"/>
    <w:rsid w:val="00134C58"/>
    <w:rsid w:val="00144166"/>
    <w:rsid w:val="00144CF4"/>
    <w:rsid w:val="00152A8C"/>
    <w:rsid w:val="00160264"/>
    <w:rsid w:val="00164873"/>
    <w:rsid w:val="0017625F"/>
    <w:rsid w:val="00176281"/>
    <w:rsid w:val="00186443"/>
    <w:rsid w:val="00193A26"/>
    <w:rsid w:val="00193E4B"/>
    <w:rsid w:val="00196928"/>
    <w:rsid w:val="001A14F0"/>
    <w:rsid w:val="001B31ED"/>
    <w:rsid w:val="001C100F"/>
    <w:rsid w:val="001C47DB"/>
    <w:rsid w:val="001D1FAE"/>
    <w:rsid w:val="001E177B"/>
    <w:rsid w:val="001E2DB9"/>
    <w:rsid w:val="001F161F"/>
    <w:rsid w:val="00213EAA"/>
    <w:rsid w:val="00216861"/>
    <w:rsid w:val="00231A56"/>
    <w:rsid w:val="002326DA"/>
    <w:rsid w:val="00254BDD"/>
    <w:rsid w:val="0026353E"/>
    <w:rsid w:val="002648CF"/>
    <w:rsid w:val="0027273B"/>
    <w:rsid w:val="00277208"/>
    <w:rsid w:val="0029133D"/>
    <w:rsid w:val="002B31CD"/>
    <w:rsid w:val="002B6B03"/>
    <w:rsid w:val="002C2E9B"/>
    <w:rsid w:val="002C72A4"/>
    <w:rsid w:val="002E5924"/>
    <w:rsid w:val="002E74E7"/>
    <w:rsid w:val="002F6CE6"/>
    <w:rsid w:val="003022ED"/>
    <w:rsid w:val="00304681"/>
    <w:rsid w:val="00304B25"/>
    <w:rsid w:val="00310F29"/>
    <w:rsid w:val="00320FE2"/>
    <w:rsid w:val="00322BDD"/>
    <w:rsid w:val="00325E8B"/>
    <w:rsid w:val="003261D2"/>
    <w:rsid w:val="00334B99"/>
    <w:rsid w:val="003419D7"/>
    <w:rsid w:val="00342FFA"/>
    <w:rsid w:val="003440C9"/>
    <w:rsid w:val="00346BC7"/>
    <w:rsid w:val="00367CCE"/>
    <w:rsid w:val="0038113E"/>
    <w:rsid w:val="00387F13"/>
    <w:rsid w:val="003A0445"/>
    <w:rsid w:val="003A1CA2"/>
    <w:rsid w:val="003A4CA4"/>
    <w:rsid w:val="003A501F"/>
    <w:rsid w:val="003B271A"/>
    <w:rsid w:val="003B4F71"/>
    <w:rsid w:val="003D234E"/>
    <w:rsid w:val="003E0CC2"/>
    <w:rsid w:val="003F39AF"/>
    <w:rsid w:val="003F3A33"/>
    <w:rsid w:val="003F7E77"/>
    <w:rsid w:val="00400ECC"/>
    <w:rsid w:val="00402288"/>
    <w:rsid w:val="00404649"/>
    <w:rsid w:val="00412BF4"/>
    <w:rsid w:val="00414430"/>
    <w:rsid w:val="0043497E"/>
    <w:rsid w:val="004452F2"/>
    <w:rsid w:val="00450858"/>
    <w:rsid w:val="00460E19"/>
    <w:rsid w:val="0046113A"/>
    <w:rsid w:val="00467E8E"/>
    <w:rsid w:val="0047586F"/>
    <w:rsid w:val="00482C70"/>
    <w:rsid w:val="0048382D"/>
    <w:rsid w:val="004C003D"/>
    <w:rsid w:val="004D0809"/>
    <w:rsid w:val="004D1EF2"/>
    <w:rsid w:val="004D2653"/>
    <w:rsid w:val="004D49ED"/>
    <w:rsid w:val="004E536B"/>
    <w:rsid w:val="004E56B9"/>
    <w:rsid w:val="004F3381"/>
    <w:rsid w:val="00502A78"/>
    <w:rsid w:val="005214D4"/>
    <w:rsid w:val="00525E97"/>
    <w:rsid w:val="00535645"/>
    <w:rsid w:val="0053698C"/>
    <w:rsid w:val="005475C8"/>
    <w:rsid w:val="005668A0"/>
    <w:rsid w:val="00566D8D"/>
    <w:rsid w:val="0057344F"/>
    <w:rsid w:val="0058456D"/>
    <w:rsid w:val="00590059"/>
    <w:rsid w:val="005A4D53"/>
    <w:rsid w:val="005B5DB5"/>
    <w:rsid w:val="005C04C8"/>
    <w:rsid w:val="005C60B1"/>
    <w:rsid w:val="005C6333"/>
    <w:rsid w:val="005D0B87"/>
    <w:rsid w:val="005F0FF6"/>
    <w:rsid w:val="005F37D2"/>
    <w:rsid w:val="005F3C23"/>
    <w:rsid w:val="00607018"/>
    <w:rsid w:val="00611545"/>
    <w:rsid w:val="0061498B"/>
    <w:rsid w:val="006214BA"/>
    <w:rsid w:val="00642561"/>
    <w:rsid w:val="00647AF5"/>
    <w:rsid w:val="00660E87"/>
    <w:rsid w:val="00661844"/>
    <w:rsid w:val="00675F64"/>
    <w:rsid w:val="00681EE5"/>
    <w:rsid w:val="00683C17"/>
    <w:rsid w:val="00685115"/>
    <w:rsid w:val="006A0499"/>
    <w:rsid w:val="006B01AC"/>
    <w:rsid w:val="006C20E4"/>
    <w:rsid w:val="006C2306"/>
    <w:rsid w:val="006D5214"/>
    <w:rsid w:val="006E0D2A"/>
    <w:rsid w:val="006F3EB8"/>
    <w:rsid w:val="006F52DC"/>
    <w:rsid w:val="00704DD8"/>
    <w:rsid w:val="007079C8"/>
    <w:rsid w:val="0071580A"/>
    <w:rsid w:val="007200AD"/>
    <w:rsid w:val="00730735"/>
    <w:rsid w:val="00755A40"/>
    <w:rsid w:val="00764E7B"/>
    <w:rsid w:val="00767B4E"/>
    <w:rsid w:val="00775C6A"/>
    <w:rsid w:val="00784073"/>
    <w:rsid w:val="00785CE1"/>
    <w:rsid w:val="00790B8C"/>
    <w:rsid w:val="00790FB6"/>
    <w:rsid w:val="00797470"/>
    <w:rsid w:val="007A49F5"/>
    <w:rsid w:val="007B2F61"/>
    <w:rsid w:val="007B413A"/>
    <w:rsid w:val="007C0EFC"/>
    <w:rsid w:val="007C4F57"/>
    <w:rsid w:val="007C7F49"/>
    <w:rsid w:val="007D7773"/>
    <w:rsid w:val="007F5F76"/>
    <w:rsid w:val="007F6CE5"/>
    <w:rsid w:val="00802BB8"/>
    <w:rsid w:val="00802CD5"/>
    <w:rsid w:val="008048DA"/>
    <w:rsid w:val="0081471A"/>
    <w:rsid w:val="00822AC8"/>
    <w:rsid w:val="00835605"/>
    <w:rsid w:val="00847096"/>
    <w:rsid w:val="00847872"/>
    <w:rsid w:val="008533B1"/>
    <w:rsid w:val="00862E38"/>
    <w:rsid w:val="0087049B"/>
    <w:rsid w:val="00892D87"/>
    <w:rsid w:val="008A11B2"/>
    <w:rsid w:val="008A1802"/>
    <w:rsid w:val="008B18B2"/>
    <w:rsid w:val="008B3F02"/>
    <w:rsid w:val="008C403B"/>
    <w:rsid w:val="008D143D"/>
    <w:rsid w:val="008D4936"/>
    <w:rsid w:val="008E3B02"/>
    <w:rsid w:val="008E4288"/>
    <w:rsid w:val="008E614A"/>
    <w:rsid w:val="008F45D9"/>
    <w:rsid w:val="008F4BF1"/>
    <w:rsid w:val="008F5C82"/>
    <w:rsid w:val="009057C8"/>
    <w:rsid w:val="009128CD"/>
    <w:rsid w:val="0091517D"/>
    <w:rsid w:val="00920CEF"/>
    <w:rsid w:val="0092595E"/>
    <w:rsid w:val="009339A3"/>
    <w:rsid w:val="009370B8"/>
    <w:rsid w:val="00947107"/>
    <w:rsid w:val="00987FBD"/>
    <w:rsid w:val="009A4428"/>
    <w:rsid w:val="009A534F"/>
    <w:rsid w:val="009A568E"/>
    <w:rsid w:val="009A7061"/>
    <w:rsid w:val="009B0885"/>
    <w:rsid w:val="009B3DCE"/>
    <w:rsid w:val="009C6FE2"/>
    <w:rsid w:val="009F3E7E"/>
    <w:rsid w:val="009F6535"/>
    <w:rsid w:val="00A00B05"/>
    <w:rsid w:val="00A07845"/>
    <w:rsid w:val="00A07B28"/>
    <w:rsid w:val="00A14B25"/>
    <w:rsid w:val="00A21EA9"/>
    <w:rsid w:val="00A242BA"/>
    <w:rsid w:val="00A42778"/>
    <w:rsid w:val="00A45AA5"/>
    <w:rsid w:val="00A45C35"/>
    <w:rsid w:val="00A52BBE"/>
    <w:rsid w:val="00A627F9"/>
    <w:rsid w:val="00A65105"/>
    <w:rsid w:val="00A71942"/>
    <w:rsid w:val="00A768FE"/>
    <w:rsid w:val="00A81205"/>
    <w:rsid w:val="00A961FC"/>
    <w:rsid w:val="00A9626F"/>
    <w:rsid w:val="00A96CAC"/>
    <w:rsid w:val="00A97129"/>
    <w:rsid w:val="00AA3772"/>
    <w:rsid w:val="00AC7895"/>
    <w:rsid w:val="00AE4747"/>
    <w:rsid w:val="00B13659"/>
    <w:rsid w:val="00B13885"/>
    <w:rsid w:val="00B21BD9"/>
    <w:rsid w:val="00B222C7"/>
    <w:rsid w:val="00B3268C"/>
    <w:rsid w:val="00B409DD"/>
    <w:rsid w:val="00B5414F"/>
    <w:rsid w:val="00B55069"/>
    <w:rsid w:val="00B71460"/>
    <w:rsid w:val="00B71FDE"/>
    <w:rsid w:val="00B72780"/>
    <w:rsid w:val="00B84FFA"/>
    <w:rsid w:val="00B90AA9"/>
    <w:rsid w:val="00BA2050"/>
    <w:rsid w:val="00BA4049"/>
    <w:rsid w:val="00BB222F"/>
    <w:rsid w:val="00BC3DD1"/>
    <w:rsid w:val="00BC3F78"/>
    <w:rsid w:val="00BE29CC"/>
    <w:rsid w:val="00BE4217"/>
    <w:rsid w:val="00BF7246"/>
    <w:rsid w:val="00BF7748"/>
    <w:rsid w:val="00C03AED"/>
    <w:rsid w:val="00C106CA"/>
    <w:rsid w:val="00C21A7F"/>
    <w:rsid w:val="00C2787B"/>
    <w:rsid w:val="00C306AA"/>
    <w:rsid w:val="00C3422D"/>
    <w:rsid w:val="00C3706E"/>
    <w:rsid w:val="00C420D7"/>
    <w:rsid w:val="00C552B1"/>
    <w:rsid w:val="00C562ED"/>
    <w:rsid w:val="00C80649"/>
    <w:rsid w:val="00C92E07"/>
    <w:rsid w:val="00CA1113"/>
    <w:rsid w:val="00CB035B"/>
    <w:rsid w:val="00CB16E8"/>
    <w:rsid w:val="00CB5EDF"/>
    <w:rsid w:val="00CE78BA"/>
    <w:rsid w:val="00CF10B4"/>
    <w:rsid w:val="00CF3684"/>
    <w:rsid w:val="00CF4B46"/>
    <w:rsid w:val="00D03530"/>
    <w:rsid w:val="00D070AD"/>
    <w:rsid w:val="00D1022D"/>
    <w:rsid w:val="00D249F3"/>
    <w:rsid w:val="00D25231"/>
    <w:rsid w:val="00D43131"/>
    <w:rsid w:val="00D728D1"/>
    <w:rsid w:val="00D802D7"/>
    <w:rsid w:val="00D8179D"/>
    <w:rsid w:val="00D840B7"/>
    <w:rsid w:val="00D86395"/>
    <w:rsid w:val="00D92E3B"/>
    <w:rsid w:val="00DB209F"/>
    <w:rsid w:val="00DB3045"/>
    <w:rsid w:val="00DC7CC6"/>
    <w:rsid w:val="00DC7E68"/>
    <w:rsid w:val="00DE5C18"/>
    <w:rsid w:val="00DF16A6"/>
    <w:rsid w:val="00E054CD"/>
    <w:rsid w:val="00E0722A"/>
    <w:rsid w:val="00E130CF"/>
    <w:rsid w:val="00E162DE"/>
    <w:rsid w:val="00E20B92"/>
    <w:rsid w:val="00E23208"/>
    <w:rsid w:val="00E26C81"/>
    <w:rsid w:val="00E30C13"/>
    <w:rsid w:val="00E32DC3"/>
    <w:rsid w:val="00E335F8"/>
    <w:rsid w:val="00E41F3E"/>
    <w:rsid w:val="00E44FF3"/>
    <w:rsid w:val="00E66369"/>
    <w:rsid w:val="00E66B7F"/>
    <w:rsid w:val="00E70F72"/>
    <w:rsid w:val="00E857D1"/>
    <w:rsid w:val="00E86A4D"/>
    <w:rsid w:val="00EA1211"/>
    <w:rsid w:val="00EA579E"/>
    <w:rsid w:val="00EB1088"/>
    <w:rsid w:val="00EC3B09"/>
    <w:rsid w:val="00EC54DD"/>
    <w:rsid w:val="00ED1F5A"/>
    <w:rsid w:val="00ED2E20"/>
    <w:rsid w:val="00ED2F3E"/>
    <w:rsid w:val="00ED4B77"/>
    <w:rsid w:val="00ED4E1F"/>
    <w:rsid w:val="00ED7BC2"/>
    <w:rsid w:val="00EE1533"/>
    <w:rsid w:val="00F009BE"/>
    <w:rsid w:val="00F0297F"/>
    <w:rsid w:val="00F155FD"/>
    <w:rsid w:val="00F20488"/>
    <w:rsid w:val="00F325A4"/>
    <w:rsid w:val="00F33549"/>
    <w:rsid w:val="00F37443"/>
    <w:rsid w:val="00F42A45"/>
    <w:rsid w:val="00F44305"/>
    <w:rsid w:val="00F447EB"/>
    <w:rsid w:val="00F61B1A"/>
    <w:rsid w:val="00F642FA"/>
    <w:rsid w:val="00F67043"/>
    <w:rsid w:val="00F741AA"/>
    <w:rsid w:val="00F876A8"/>
    <w:rsid w:val="00FA0138"/>
    <w:rsid w:val="00FA02F3"/>
    <w:rsid w:val="00FA727A"/>
    <w:rsid w:val="00FC2B40"/>
    <w:rsid w:val="00FC568C"/>
    <w:rsid w:val="00FC7C1D"/>
    <w:rsid w:val="00FD72EC"/>
    <w:rsid w:val="00FF083E"/>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0030D733-1C18-446D-A801-20C47B99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character" w:customStyle="1" w:styleId="Heading2Char">
    <w:name w:val="Heading 2 Char"/>
    <w:link w:val="Heading2"/>
    <w:rsid w:val="003261D2"/>
    <w:rPr>
      <w:rFonts w:ascii="Calibri" w:hAnsi="Calibri" w:cs="Arial"/>
      <w:b/>
      <w:bCs/>
      <w:iCs/>
      <w:sz w:val="28"/>
      <w:szCs w:val="28"/>
    </w:rPr>
  </w:style>
  <w:style w:type="character" w:styleId="FollowedHyperlink">
    <w:name w:val="FollowedHyperlink"/>
    <w:rsid w:val="00E66B7F"/>
    <w:rPr>
      <w:color w:val="800080"/>
      <w:u w:val="single"/>
    </w:rPr>
  </w:style>
  <w:style w:type="paragraph" w:styleId="ListParagraph">
    <w:name w:val="List Paragraph"/>
    <w:basedOn w:val="Normal"/>
    <w:uiPriority w:val="34"/>
    <w:qFormat/>
    <w:rsid w:val="00C3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9918">
      <w:bodyDiv w:val="1"/>
      <w:marLeft w:val="0"/>
      <w:marRight w:val="0"/>
      <w:marTop w:val="0"/>
      <w:marBottom w:val="0"/>
      <w:divBdr>
        <w:top w:val="none" w:sz="0" w:space="0" w:color="auto"/>
        <w:left w:val="none" w:sz="0" w:space="0" w:color="auto"/>
        <w:bottom w:val="none" w:sz="0" w:space="0" w:color="auto"/>
        <w:right w:val="none" w:sz="0" w:space="0" w:color="auto"/>
      </w:divBdr>
    </w:div>
    <w:div w:id="150341268">
      <w:bodyDiv w:val="1"/>
      <w:marLeft w:val="0"/>
      <w:marRight w:val="0"/>
      <w:marTop w:val="0"/>
      <w:marBottom w:val="0"/>
      <w:divBdr>
        <w:top w:val="none" w:sz="0" w:space="0" w:color="auto"/>
        <w:left w:val="none" w:sz="0" w:space="0" w:color="auto"/>
        <w:bottom w:val="none" w:sz="0" w:space="0" w:color="auto"/>
        <w:right w:val="none" w:sz="0" w:space="0" w:color="auto"/>
      </w:divBdr>
    </w:div>
    <w:div w:id="370304643">
      <w:bodyDiv w:val="1"/>
      <w:marLeft w:val="0"/>
      <w:marRight w:val="0"/>
      <w:marTop w:val="0"/>
      <w:marBottom w:val="0"/>
      <w:divBdr>
        <w:top w:val="none" w:sz="0" w:space="0" w:color="auto"/>
        <w:left w:val="none" w:sz="0" w:space="0" w:color="auto"/>
        <w:bottom w:val="none" w:sz="0" w:space="0" w:color="auto"/>
        <w:right w:val="none" w:sz="0" w:space="0" w:color="auto"/>
      </w:divBdr>
    </w:div>
    <w:div w:id="463500689">
      <w:bodyDiv w:val="1"/>
      <w:marLeft w:val="0"/>
      <w:marRight w:val="0"/>
      <w:marTop w:val="0"/>
      <w:marBottom w:val="0"/>
      <w:divBdr>
        <w:top w:val="none" w:sz="0" w:space="0" w:color="auto"/>
        <w:left w:val="none" w:sz="0" w:space="0" w:color="auto"/>
        <w:bottom w:val="none" w:sz="0" w:space="0" w:color="auto"/>
        <w:right w:val="none" w:sz="0" w:space="0" w:color="auto"/>
      </w:divBdr>
    </w:div>
    <w:div w:id="1351301390">
      <w:bodyDiv w:val="1"/>
      <w:marLeft w:val="0"/>
      <w:marRight w:val="0"/>
      <w:marTop w:val="0"/>
      <w:marBottom w:val="0"/>
      <w:divBdr>
        <w:top w:val="none" w:sz="0" w:space="0" w:color="auto"/>
        <w:left w:val="none" w:sz="0" w:space="0" w:color="auto"/>
        <w:bottom w:val="none" w:sz="0" w:space="0" w:color="auto"/>
        <w:right w:val="none" w:sz="0" w:space="0" w:color="auto"/>
      </w:divBdr>
      <w:divsChild>
        <w:div w:id="181407260">
          <w:marLeft w:val="446"/>
          <w:marRight w:val="0"/>
          <w:marTop w:val="120"/>
          <w:marBottom w:val="120"/>
          <w:divBdr>
            <w:top w:val="none" w:sz="0" w:space="0" w:color="auto"/>
            <w:left w:val="none" w:sz="0" w:space="0" w:color="auto"/>
            <w:bottom w:val="none" w:sz="0" w:space="0" w:color="auto"/>
            <w:right w:val="none" w:sz="0" w:space="0" w:color="auto"/>
          </w:divBdr>
        </w:div>
      </w:divsChild>
    </w:div>
    <w:div w:id="1542594819">
      <w:bodyDiv w:val="1"/>
      <w:marLeft w:val="0"/>
      <w:marRight w:val="0"/>
      <w:marTop w:val="0"/>
      <w:marBottom w:val="0"/>
      <w:divBdr>
        <w:top w:val="none" w:sz="0" w:space="0" w:color="auto"/>
        <w:left w:val="none" w:sz="0" w:space="0" w:color="auto"/>
        <w:bottom w:val="none" w:sz="0" w:space="0" w:color="auto"/>
        <w:right w:val="none" w:sz="0" w:space="0" w:color="auto"/>
      </w:divBdr>
    </w:div>
    <w:div w:id="1554461740">
      <w:bodyDiv w:val="1"/>
      <w:marLeft w:val="0"/>
      <w:marRight w:val="0"/>
      <w:marTop w:val="0"/>
      <w:marBottom w:val="0"/>
      <w:divBdr>
        <w:top w:val="none" w:sz="0" w:space="0" w:color="auto"/>
        <w:left w:val="none" w:sz="0" w:space="0" w:color="auto"/>
        <w:bottom w:val="none" w:sz="0" w:space="0" w:color="auto"/>
        <w:right w:val="none" w:sz="0" w:space="0" w:color="auto"/>
      </w:divBdr>
      <w:divsChild>
        <w:div w:id="655645331">
          <w:marLeft w:val="994"/>
          <w:marRight w:val="0"/>
          <w:marTop w:val="120"/>
          <w:marBottom w:val="120"/>
          <w:divBdr>
            <w:top w:val="none" w:sz="0" w:space="0" w:color="auto"/>
            <w:left w:val="none" w:sz="0" w:space="0" w:color="auto"/>
            <w:bottom w:val="none" w:sz="0" w:space="0" w:color="auto"/>
            <w:right w:val="none" w:sz="0" w:space="0" w:color="auto"/>
          </w:divBdr>
        </w:div>
      </w:divsChild>
    </w:div>
    <w:div w:id="16924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Courses/Details/4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elerikacademy.com/Courses/Courses/Details/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course.teleri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orums.academy.telerik.com/high-quality-code"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33</TotalTime>
  <Pages>6</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High-Quality Programming Code</vt:lpstr>
    </vt:vector>
  </TitlesOfParts>
  <Company/>
  <LinksUpToDate>false</LinksUpToDate>
  <CharactersWithSpaces>11627</CharactersWithSpaces>
  <SharedDoc>false</SharedDoc>
  <HLinks>
    <vt:vector size="60" baseType="variant">
      <vt:variant>
        <vt:i4>6291572</vt:i4>
      </vt:variant>
      <vt:variant>
        <vt:i4>24</vt:i4>
      </vt:variant>
      <vt:variant>
        <vt:i4>0</vt:i4>
      </vt:variant>
      <vt:variant>
        <vt:i4>5</vt:i4>
      </vt:variant>
      <vt:variant>
        <vt:lpwstr>http://codecourse.telerik.com/</vt:lpwstr>
      </vt:variant>
      <vt:variant>
        <vt:lpwstr/>
      </vt:variant>
      <vt:variant>
        <vt:i4>4063268</vt:i4>
      </vt:variant>
      <vt:variant>
        <vt:i4>21</vt:i4>
      </vt:variant>
      <vt:variant>
        <vt:i4>0</vt:i4>
      </vt:variant>
      <vt:variant>
        <vt:i4>5</vt:i4>
      </vt:variant>
      <vt:variant>
        <vt:lpwstr>http://nakov.devbg.org/codecourse-uploads/</vt:lpwstr>
      </vt:variant>
      <vt:variant>
        <vt:lpwstr/>
      </vt:variant>
      <vt:variant>
        <vt:i4>3735678</vt:i4>
      </vt:variant>
      <vt:variant>
        <vt:i4>18</vt:i4>
      </vt:variant>
      <vt:variant>
        <vt:i4>0</vt:i4>
      </vt:variant>
      <vt:variant>
        <vt:i4>5</vt:i4>
      </vt:variant>
      <vt:variant>
        <vt:lpwstr>http://forums.academy.telerik.com/high-quality-code</vt:lpwstr>
      </vt:variant>
      <vt:variant>
        <vt:lpwstr/>
      </vt:variant>
      <vt:variant>
        <vt:i4>6291572</vt:i4>
      </vt:variant>
      <vt:variant>
        <vt:i4>15</vt:i4>
      </vt:variant>
      <vt:variant>
        <vt:i4>0</vt:i4>
      </vt:variant>
      <vt:variant>
        <vt:i4>5</vt:i4>
      </vt:variant>
      <vt:variant>
        <vt:lpwstr>http://codecourse.telerik.com/</vt:lpwstr>
      </vt:variant>
      <vt:variant>
        <vt:lpwstr/>
      </vt:variant>
      <vt:variant>
        <vt:i4>6291572</vt:i4>
      </vt:variant>
      <vt:variant>
        <vt:i4>12</vt:i4>
      </vt:variant>
      <vt:variant>
        <vt:i4>0</vt:i4>
      </vt:variant>
      <vt:variant>
        <vt:i4>5</vt:i4>
      </vt:variant>
      <vt:variant>
        <vt:lpwstr>http://codecourse.telerik.com/</vt:lpwstr>
      </vt:variant>
      <vt:variant>
        <vt:lpwstr/>
      </vt:variant>
      <vt:variant>
        <vt:i4>6291572</vt:i4>
      </vt:variant>
      <vt:variant>
        <vt:i4>9</vt:i4>
      </vt:variant>
      <vt:variant>
        <vt:i4>0</vt:i4>
      </vt:variant>
      <vt:variant>
        <vt:i4>5</vt:i4>
      </vt:variant>
      <vt:variant>
        <vt:lpwstr>http://codecourse.telerik.com/</vt:lpwstr>
      </vt:variant>
      <vt:variant>
        <vt:lpwstr/>
      </vt:variant>
      <vt:variant>
        <vt:i4>6291572</vt:i4>
      </vt:variant>
      <vt:variant>
        <vt:i4>6</vt:i4>
      </vt:variant>
      <vt:variant>
        <vt:i4>0</vt:i4>
      </vt:variant>
      <vt:variant>
        <vt:i4>5</vt:i4>
      </vt:variant>
      <vt:variant>
        <vt:lpwstr>http://codecourse.telerik.com/</vt:lpwstr>
      </vt:variant>
      <vt:variant>
        <vt:lpwstr/>
      </vt:variant>
      <vt:variant>
        <vt:i4>6291572</vt:i4>
      </vt:variant>
      <vt:variant>
        <vt:i4>3</vt:i4>
      </vt:variant>
      <vt:variant>
        <vt:i4>0</vt:i4>
      </vt:variant>
      <vt:variant>
        <vt:i4>5</vt:i4>
      </vt:variant>
      <vt:variant>
        <vt:lpwstr>http://codecourse.telerik.com/</vt:lpwstr>
      </vt:variant>
      <vt:variant>
        <vt:lpwstr/>
      </vt:variant>
      <vt:variant>
        <vt:i4>6291572</vt:i4>
      </vt:variant>
      <vt:variant>
        <vt:i4>0</vt:i4>
      </vt:variant>
      <vt:variant>
        <vt:i4>0</vt:i4>
      </vt:variant>
      <vt:variant>
        <vt:i4>5</vt:i4>
      </vt:variant>
      <vt:variant>
        <vt:lpwstr>http://codecourse.telerik.com/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Projects - High-Quality Programming Code</dc:title>
  <dc:subject>Final Project</dc:subject>
  <dc:creator>Svetlin Nakov</dc:creator>
  <cp:keywords/>
  <cp:lastModifiedBy>Sevgin</cp:lastModifiedBy>
  <cp:revision>15</cp:revision>
  <dcterms:created xsi:type="dcterms:W3CDTF">2013-04-19T18:14:00Z</dcterms:created>
  <dcterms:modified xsi:type="dcterms:W3CDTF">2013-07-26T21:17:00Z</dcterms:modified>
</cp:coreProperties>
</file>